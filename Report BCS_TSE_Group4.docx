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F0FD5" w14:textId="77777777" w:rsidR="00E81978" w:rsidRDefault="009D2283">
      <w:pPr>
        <w:pStyle w:val="Title"/>
      </w:pPr>
      <w:sdt>
        <w:sdtPr>
          <w:rPr>
            <w:b/>
            <w:sz w:val="36"/>
            <w:u w:val="single"/>
          </w:rPr>
          <w:alias w:val="Title:"/>
          <w:tag w:val="Title:"/>
          <w:id w:val="726351117"/>
          <w:placeholder>
            <w:docPart w:val="6623E768DCC64B0B86236CD426E408E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86E4C" w:rsidRPr="00186E4C">
            <w:rPr>
              <w:b/>
              <w:sz w:val="36"/>
              <w:u w:val="single"/>
            </w:rPr>
            <w:t>Project: Tweet Sentiment Extraction</w:t>
          </w:r>
        </w:sdtContent>
      </w:sdt>
    </w:p>
    <w:p w14:paraId="722F604D" w14:textId="77777777" w:rsidR="00B823AA" w:rsidRDefault="00186E4C" w:rsidP="00B823AA">
      <w:pPr>
        <w:pStyle w:val="Title2"/>
      </w:pPr>
      <w:r>
        <w:t xml:space="preserve">Atul </w:t>
      </w:r>
      <w:proofErr w:type="spellStart"/>
      <w:r>
        <w:t>Yaduvanshi</w:t>
      </w:r>
      <w:proofErr w:type="spellEnd"/>
      <w:r>
        <w:t>, Saad Ahmad, Sajal Goyal, Saurabh K. Gupta</w:t>
      </w:r>
    </w:p>
    <w:p w14:paraId="1E8E68FA" w14:textId="77777777" w:rsidR="00E81978" w:rsidRDefault="00186E4C" w:rsidP="00B823AA">
      <w:pPr>
        <w:pStyle w:val="Title2"/>
      </w:pPr>
      <w:r>
        <w:t>Under Brain and Cognitive Society, IIT Kanpur</w:t>
      </w:r>
    </w:p>
    <w:p w14:paraId="585E142A" w14:textId="77777777" w:rsidR="00E81978" w:rsidRDefault="00E81978">
      <w:pPr>
        <w:pStyle w:val="Title"/>
      </w:pPr>
    </w:p>
    <w:p w14:paraId="2C3864D4" w14:textId="77777777" w:rsidR="004A7EDF" w:rsidRDefault="004A7EDF">
      <w:pPr>
        <w:pStyle w:val="Title"/>
      </w:pPr>
    </w:p>
    <w:p w14:paraId="0A80DD21" w14:textId="77777777" w:rsidR="004A7EDF" w:rsidRDefault="004A7EDF">
      <w:pPr>
        <w:pStyle w:val="Title"/>
      </w:pPr>
    </w:p>
    <w:p w14:paraId="0CAFF2BD" w14:textId="77777777" w:rsidR="004A7EDF" w:rsidRDefault="004A7EDF">
      <w:pPr>
        <w:pStyle w:val="Title"/>
      </w:pPr>
    </w:p>
    <w:p w14:paraId="54FFF588" w14:textId="77777777" w:rsidR="004A7EDF" w:rsidRDefault="004A7EDF">
      <w:pPr>
        <w:pStyle w:val="Title"/>
      </w:pPr>
    </w:p>
    <w:p w14:paraId="7A7B3712" w14:textId="77777777" w:rsidR="004A7EDF" w:rsidRDefault="004A7EDF">
      <w:pPr>
        <w:pStyle w:val="Title"/>
      </w:pPr>
    </w:p>
    <w:p w14:paraId="63FCB77B" w14:textId="77777777" w:rsidR="004A7EDF" w:rsidRDefault="004A7EDF">
      <w:pPr>
        <w:pStyle w:val="Title"/>
      </w:pPr>
    </w:p>
    <w:p w14:paraId="7117D2F5" w14:textId="77777777" w:rsidR="004A7EDF" w:rsidRDefault="004A7EDF">
      <w:pPr>
        <w:pStyle w:val="Title"/>
      </w:pPr>
    </w:p>
    <w:p w14:paraId="3A04E2B6" w14:textId="77777777" w:rsidR="004A7EDF" w:rsidRDefault="004A7EDF">
      <w:pPr>
        <w:pStyle w:val="Title"/>
      </w:pPr>
    </w:p>
    <w:p w14:paraId="687A348F" w14:textId="77777777" w:rsidR="004A7EDF" w:rsidRDefault="004A7EDF">
      <w:pPr>
        <w:pStyle w:val="Title"/>
      </w:pPr>
    </w:p>
    <w:p w14:paraId="333F46FD" w14:textId="77777777" w:rsidR="00E81978" w:rsidRDefault="004A7EDF" w:rsidP="00B823AA">
      <w:pPr>
        <w:pStyle w:val="Title2"/>
      </w:pPr>
      <w:r>
        <w:t>Science &amp; Technology Council IIT Kanpur Summer Camp 2020</w:t>
      </w:r>
    </w:p>
    <w:sdt>
      <w:sdtPr>
        <w:alias w:val="Abstract:"/>
        <w:tag w:val="Abstract:"/>
        <w:id w:val="202146031"/>
        <w:placeholder>
          <w:docPart w:val="8DC095E6C9A44EFA9D6C001E9EBFB628"/>
        </w:placeholder>
        <w:temporary/>
        <w:showingPlcHdr/>
        <w15:appearance w15:val="hidden"/>
      </w:sdtPr>
      <w:sdtEndPr/>
      <w:sdtContent>
        <w:p w14:paraId="1D93271D" w14:textId="77777777" w:rsidR="00E81978" w:rsidRDefault="005D3A03">
          <w:pPr>
            <w:pStyle w:val="SectionTitle"/>
          </w:pPr>
          <w:r>
            <w:t>Abstract</w:t>
          </w:r>
        </w:p>
      </w:sdtContent>
    </w:sdt>
    <w:p w14:paraId="315036CA" w14:textId="77777777" w:rsidR="00E81978" w:rsidRDefault="004A7EDF">
      <w:pPr>
        <w:pStyle w:val="NoSpacing"/>
      </w:pPr>
      <w:r>
        <w:t>This document is a part of report done under Science and Technology Council (</w:t>
      </w:r>
      <w:proofErr w:type="spellStart"/>
      <w:r>
        <w:t>SnT</w:t>
      </w:r>
      <w:proofErr w:type="spellEnd"/>
      <w:r>
        <w:t>) IIT Kanpur Summer Camp 2020. During the Summer Camp 2020, team participated in Kaggle competition ‘</w:t>
      </w:r>
      <w:hyperlink r:id="rId9" w:history="1">
        <w:r w:rsidRPr="004A7EDF">
          <w:rPr>
            <w:rStyle w:val="Hyperlink"/>
          </w:rPr>
          <w:t>Tweet Sentiment Extraction</w:t>
        </w:r>
      </w:hyperlink>
      <w:r>
        <w:t xml:space="preserve">’ under Brain and Cognitive Society (BCS) IIT Kanpur. The whole project is guided by </w:t>
      </w:r>
      <w:proofErr w:type="spellStart"/>
      <w:r>
        <w:t>Ishika</w:t>
      </w:r>
      <w:proofErr w:type="spellEnd"/>
      <w:r>
        <w:t xml:space="preserve"> Singh.</w:t>
      </w:r>
    </w:p>
    <w:p w14:paraId="6D52A026" w14:textId="77777777" w:rsidR="00B54046" w:rsidRDefault="00B54046">
      <w:pPr>
        <w:pStyle w:val="NoSpacing"/>
      </w:pPr>
      <w:r>
        <w:t>In order to keep cognition models accessible, we need it to understand human language. The Natural Language Processing (NLP) become important which is concerned with the interactions between computers and human (natural) languages. One of basic the basic attribute of human communication is Sentiment. It is important that machines understand these sentiments.</w:t>
      </w:r>
    </w:p>
    <w:p w14:paraId="15D6B78F" w14:textId="77777777" w:rsidR="00E81978" w:rsidRDefault="005D3A03">
      <w:r>
        <w:rPr>
          <w:rStyle w:val="Emphasis"/>
        </w:rPr>
        <w:t>Keywords</w:t>
      </w:r>
      <w:r>
        <w:t xml:space="preserve">: </w:t>
      </w:r>
      <w:r w:rsidR="00A92871">
        <w:t>CNN,</w:t>
      </w:r>
      <w:r>
        <w:t xml:space="preserve"> </w:t>
      </w:r>
      <w:r w:rsidR="00A92871">
        <w:t xml:space="preserve">LM, </w:t>
      </w:r>
      <w:r w:rsidR="00186E4C">
        <w:t xml:space="preserve">NLP, </w:t>
      </w:r>
      <w:proofErr w:type="spellStart"/>
      <w:r w:rsidR="00186E4C">
        <w:t>pyTorch</w:t>
      </w:r>
      <w:proofErr w:type="spellEnd"/>
      <w:r w:rsidR="00186E4C">
        <w:t xml:space="preserve">, </w:t>
      </w:r>
      <w:proofErr w:type="spellStart"/>
      <w:r w:rsidR="00A92871">
        <w:t>roBERTa</w:t>
      </w:r>
      <w:proofErr w:type="spellEnd"/>
      <w:r w:rsidR="00A92871">
        <w:t xml:space="preserve">, </w:t>
      </w:r>
      <w:proofErr w:type="spellStart"/>
      <w:r w:rsidR="00186E4C">
        <w:t>Tensorflow</w:t>
      </w:r>
      <w:proofErr w:type="spellEnd"/>
      <w:r w:rsidR="00186E4C">
        <w:t>,</w:t>
      </w:r>
      <w:r w:rsidR="00B54046">
        <w:t xml:space="preserve"> </w:t>
      </w:r>
    </w:p>
    <w:p w14:paraId="694CB633" w14:textId="77777777" w:rsidR="00E81978" w:rsidRDefault="009D2283">
      <w:pPr>
        <w:pStyle w:val="SectionTitle"/>
      </w:pPr>
      <w:sdt>
        <w:sdtPr>
          <w:alias w:val="Section title:"/>
          <w:tag w:val="Section title:"/>
          <w:id w:val="984196707"/>
          <w:placeholder>
            <w:docPart w:val="63C86562F94E4DADA900AC62195298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86E4C">
            <w:rPr>
              <w:lang w:val="en-IN"/>
            </w:rPr>
            <w:t>Project: Tweet Sentiment Extraction</w:t>
          </w:r>
        </w:sdtContent>
      </w:sdt>
    </w:p>
    <w:p w14:paraId="3EF6A6C8" w14:textId="77777777" w:rsidR="002E5715" w:rsidRDefault="002E5715"/>
    <w:p w14:paraId="176921D9" w14:textId="77777777" w:rsidR="00E81978" w:rsidRDefault="002E5715">
      <w:r>
        <w:t>Plan of Action:</w:t>
      </w:r>
    </w:p>
    <w:p w14:paraId="3744377B" w14:textId="77777777" w:rsidR="002E5715" w:rsidRDefault="002E5715" w:rsidP="000E55AE">
      <w:pPr>
        <w:pStyle w:val="ListParagraph"/>
        <w:numPr>
          <w:ilvl w:val="0"/>
          <w:numId w:val="17"/>
        </w:numPr>
      </w:pPr>
      <w:r>
        <w:t>Understanding the environment of Kaggle competitions</w:t>
      </w:r>
    </w:p>
    <w:p w14:paraId="4F11459F" w14:textId="77777777" w:rsidR="000E55AE" w:rsidRDefault="000E55AE" w:rsidP="000E55AE">
      <w:pPr>
        <w:pStyle w:val="ListParagraph"/>
        <w:numPr>
          <w:ilvl w:val="0"/>
          <w:numId w:val="17"/>
        </w:numPr>
      </w:pPr>
      <w:r>
        <w:t>Getting started with Technical definitions</w:t>
      </w:r>
    </w:p>
    <w:p w14:paraId="64A8B9BA" w14:textId="77777777" w:rsidR="002E5715" w:rsidRDefault="000E55AE" w:rsidP="000E55AE">
      <w:pPr>
        <w:pStyle w:val="ListParagraph"/>
        <w:numPr>
          <w:ilvl w:val="0"/>
          <w:numId w:val="17"/>
        </w:numPr>
      </w:pPr>
      <w:r>
        <w:t>E</w:t>
      </w:r>
      <w:r w:rsidRPr="000E55AE">
        <w:t>xploratory data analysis</w:t>
      </w:r>
      <w:r>
        <w:t xml:space="preserve"> (EDA)</w:t>
      </w:r>
    </w:p>
    <w:p w14:paraId="37EA1406" w14:textId="77777777" w:rsidR="000E55AE" w:rsidRDefault="000E55AE" w:rsidP="000E55AE">
      <w:pPr>
        <w:pStyle w:val="ListParagraph"/>
        <w:numPr>
          <w:ilvl w:val="0"/>
          <w:numId w:val="17"/>
        </w:numPr>
      </w:pPr>
      <w:r>
        <w:t>Applying models and fine tuning</w:t>
      </w:r>
    </w:p>
    <w:p w14:paraId="2A0F02E5" w14:textId="507942B4" w:rsidR="000E55AE" w:rsidRDefault="000F5FBC" w:rsidP="000E55AE">
      <w:pPr>
        <w:pStyle w:val="ListParagraph"/>
        <w:numPr>
          <w:ilvl w:val="0"/>
          <w:numId w:val="17"/>
        </w:numPr>
      </w:pPr>
      <w:r>
        <w:t>Future Work</w:t>
      </w:r>
    </w:p>
    <w:p w14:paraId="1CEEE76E" w14:textId="77777777" w:rsidR="000E55AE" w:rsidRDefault="000E55AE" w:rsidP="000E55AE"/>
    <w:p w14:paraId="14313171" w14:textId="77777777" w:rsidR="00E81978" w:rsidRDefault="000E55AE" w:rsidP="000E55AE">
      <w:pPr>
        <w:pStyle w:val="Heading1"/>
        <w:jc w:val="left"/>
      </w:pPr>
      <w:r>
        <w:t>1.</w:t>
      </w:r>
      <w:r>
        <w:tab/>
        <w:t>Understanding the environment of Kaggle competitions</w:t>
      </w:r>
    </w:p>
    <w:p w14:paraId="3E4284A8" w14:textId="77777777" w:rsidR="00B92225" w:rsidRPr="00B92225" w:rsidRDefault="00B92225" w:rsidP="00B92225">
      <w:pPr>
        <w:rPr>
          <w:lang w:val="en-IN"/>
        </w:rPr>
      </w:pPr>
      <w:r>
        <w:t xml:space="preserve">Team first familiarizes with the Kaggle platform. </w:t>
      </w:r>
      <w:r>
        <w:rPr>
          <w:lang w:val="en-IN"/>
        </w:rPr>
        <w:t>H</w:t>
      </w:r>
      <w:r w:rsidRPr="00B92225">
        <w:rPr>
          <w:lang w:val="en-IN"/>
        </w:rPr>
        <w:t>ow to use</w:t>
      </w:r>
      <w:r>
        <w:rPr>
          <w:lang w:val="en-IN"/>
        </w:rPr>
        <w:t xml:space="preserve"> the platform</w:t>
      </w:r>
      <w:r w:rsidRPr="00B92225">
        <w:rPr>
          <w:lang w:val="en-IN"/>
        </w:rPr>
        <w:t>,</w:t>
      </w:r>
      <w:r>
        <w:rPr>
          <w:lang w:val="en-IN"/>
        </w:rPr>
        <w:t xml:space="preserve"> </w:t>
      </w:r>
      <w:r w:rsidRPr="00B92225">
        <w:rPr>
          <w:lang w:val="en-IN"/>
        </w:rPr>
        <w:t>how to find datasets, how to upload dataset</w:t>
      </w:r>
      <w:r>
        <w:rPr>
          <w:lang w:val="en-IN"/>
        </w:rPr>
        <w:t xml:space="preserve">s, how to download files from Kaggle notebooks. </w:t>
      </w:r>
      <w:r>
        <w:t>It went through the rules and regulation and registered on the ‘</w:t>
      </w:r>
      <w:hyperlink r:id="rId10" w:history="1">
        <w:r w:rsidRPr="00B92225">
          <w:rPr>
            <w:rStyle w:val="Hyperlink"/>
          </w:rPr>
          <w:t>Tweet Sentiment Extraction</w:t>
        </w:r>
      </w:hyperlink>
      <w:r>
        <w:t>’ .</w:t>
      </w:r>
      <w:r>
        <w:rPr>
          <w:rFonts w:ascii="Arial" w:eastAsia="Times New Roman" w:hAnsi="Arial" w:cs="Arial"/>
          <w:color w:val="000000"/>
          <w:kern w:val="0"/>
          <w:sz w:val="22"/>
          <w:szCs w:val="22"/>
          <w:lang w:val="en-IN" w:eastAsia="en-IN"/>
        </w:rPr>
        <w:t xml:space="preserve"> </w:t>
      </w:r>
      <w:r>
        <w:t>The followings are the important deadlines for this competition.</w:t>
      </w:r>
    </w:p>
    <w:p w14:paraId="18E7FB3F" w14:textId="77777777" w:rsidR="004F3121" w:rsidRDefault="004F3121" w:rsidP="004F3121">
      <w:pPr>
        <w:pStyle w:val="ListParagraph"/>
        <w:numPr>
          <w:ilvl w:val="0"/>
          <w:numId w:val="18"/>
        </w:numPr>
      </w:pPr>
      <w:r>
        <w:t xml:space="preserve">The </w:t>
      </w:r>
      <w:r w:rsidRPr="004F3121">
        <w:t>maximum team size is 5.</w:t>
      </w:r>
      <w:r>
        <w:t xml:space="preserve"> </w:t>
      </w:r>
    </w:p>
    <w:p w14:paraId="169E6E0A" w14:textId="77777777" w:rsidR="004F3121" w:rsidRDefault="004F3121" w:rsidP="004F3121">
      <w:pPr>
        <w:pStyle w:val="ListParagraph"/>
        <w:numPr>
          <w:ilvl w:val="0"/>
          <w:numId w:val="18"/>
        </w:numPr>
      </w:pPr>
      <w:r w:rsidRPr="004F3121">
        <w:t>Submission Limits</w:t>
      </w:r>
      <w:r>
        <w:t>: Team</w:t>
      </w:r>
      <w:r w:rsidRPr="004F3121">
        <w:t xml:space="preserve"> may submit a maximum of 5 entries per day</w:t>
      </w:r>
    </w:p>
    <w:p w14:paraId="56F03A6A" w14:textId="77777777" w:rsidR="004F3121" w:rsidRDefault="004F3121" w:rsidP="004F3121">
      <w:pPr>
        <w:pStyle w:val="ListParagraph"/>
        <w:numPr>
          <w:ilvl w:val="0"/>
          <w:numId w:val="18"/>
        </w:numPr>
      </w:pPr>
      <w:r>
        <w:t>Team</w:t>
      </w:r>
      <w:r w:rsidRPr="004F3121">
        <w:t xml:space="preserve"> may select up to 2 final submissions for judging</w:t>
      </w:r>
      <w:r>
        <w:t xml:space="preserve"> </w:t>
      </w:r>
    </w:p>
    <w:p w14:paraId="58FDEAF8" w14:textId="77777777" w:rsidR="004F3121" w:rsidRDefault="004F3121" w:rsidP="004F3121">
      <w:pPr>
        <w:pStyle w:val="ListParagraph"/>
        <w:numPr>
          <w:ilvl w:val="0"/>
          <w:numId w:val="18"/>
        </w:numPr>
      </w:pPr>
      <w:r w:rsidRPr="004F3121">
        <w:t>Competition Timeline</w:t>
      </w:r>
    </w:p>
    <w:p w14:paraId="202C0C9B" w14:textId="77777777" w:rsidR="004F3121" w:rsidRDefault="004F3121" w:rsidP="004F3121">
      <w:pPr>
        <w:pStyle w:val="ListParagraph"/>
        <w:numPr>
          <w:ilvl w:val="1"/>
          <w:numId w:val="18"/>
        </w:numPr>
      </w:pPr>
      <w:r w:rsidRPr="004F3121">
        <w:t>Start Date: March 23, 2020</w:t>
      </w:r>
    </w:p>
    <w:p w14:paraId="54EC47FC" w14:textId="77777777" w:rsidR="004F3121" w:rsidRDefault="004F3121" w:rsidP="004F3121">
      <w:pPr>
        <w:pStyle w:val="ListParagraph"/>
        <w:numPr>
          <w:ilvl w:val="1"/>
          <w:numId w:val="18"/>
        </w:numPr>
      </w:pPr>
      <w:r w:rsidRPr="004F3121">
        <w:t>Team Merger Deadline: May 26, 2020</w:t>
      </w:r>
    </w:p>
    <w:p w14:paraId="079278CD" w14:textId="77777777" w:rsidR="004F3121" w:rsidRDefault="004F3121" w:rsidP="004F3121">
      <w:pPr>
        <w:pStyle w:val="ListParagraph"/>
        <w:numPr>
          <w:ilvl w:val="1"/>
          <w:numId w:val="18"/>
        </w:numPr>
      </w:pPr>
      <w:r w:rsidRPr="004F3121">
        <w:t>Entry Deadline: May 26, 2020</w:t>
      </w:r>
    </w:p>
    <w:p w14:paraId="1930F351" w14:textId="77777777" w:rsidR="004F3121" w:rsidRDefault="004F3121" w:rsidP="004F3121">
      <w:pPr>
        <w:pStyle w:val="ListParagraph"/>
        <w:numPr>
          <w:ilvl w:val="1"/>
          <w:numId w:val="18"/>
        </w:numPr>
      </w:pPr>
      <w:r w:rsidRPr="004F3121">
        <w:t>End Date (Final Submission Deadline): June 2, 2020 11:59 PM UTC</w:t>
      </w:r>
    </w:p>
    <w:p w14:paraId="05F32FAA" w14:textId="77777777" w:rsidR="00B92225" w:rsidRDefault="00B92225"/>
    <w:p w14:paraId="5D7839F0" w14:textId="77777777" w:rsidR="00B92225" w:rsidRDefault="00B92225"/>
    <w:p w14:paraId="68539A54" w14:textId="77777777" w:rsidR="002E5715" w:rsidRDefault="00B92225" w:rsidP="00B92225">
      <w:pPr>
        <w:pStyle w:val="Heading1"/>
        <w:jc w:val="left"/>
      </w:pPr>
      <w:r>
        <w:t>2.</w:t>
      </w:r>
      <w:r>
        <w:tab/>
        <w:t>Getting started with Technical definitions</w:t>
      </w:r>
    </w:p>
    <w:p w14:paraId="6A54892A" w14:textId="77777777" w:rsidR="002E5715" w:rsidRDefault="00B92225" w:rsidP="00303D2D">
      <w:r>
        <w:t xml:space="preserve">Team went through various online sources to understand the theory </w:t>
      </w:r>
      <w:r w:rsidR="00303D2D">
        <w:t xml:space="preserve">behind like NLP, Word Embedding, Stop words, </w:t>
      </w:r>
      <w:proofErr w:type="spellStart"/>
      <w:r w:rsidR="00303D2D">
        <w:t>nGrams</w:t>
      </w:r>
      <w:proofErr w:type="spellEnd"/>
      <w:r w:rsidR="00303D2D">
        <w:t xml:space="preserve">, </w:t>
      </w:r>
      <w:r w:rsidR="00303D2D" w:rsidRPr="00303D2D">
        <w:rPr>
          <w:lang w:val="en-IN"/>
        </w:rPr>
        <w:t>Jaccard Score, Tokeni</w:t>
      </w:r>
      <w:r w:rsidR="00303D2D">
        <w:rPr>
          <w:lang w:val="en-IN"/>
        </w:rPr>
        <w:t xml:space="preserve">zation, Stemming, Lemmatization, </w:t>
      </w:r>
      <w:r w:rsidR="00303D2D">
        <w:t>Tensor Flow, Convolutional Neural Networks (CNN), etc. Following are the website link of the resources:</w:t>
      </w:r>
    </w:p>
    <w:p w14:paraId="481F0BBD" w14:textId="77777777" w:rsidR="00303D2D" w:rsidRPr="00303D2D" w:rsidRDefault="009D2283" w:rsidP="00303D2D">
      <w:pPr>
        <w:pStyle w:val="ListParagraph"/>
        <w:numPr>
          <w:ilvl w:val="0"/>
          <w:numId w:val="24"/>
        </w:numPr>
        <w:rPr>
          <w:lang w:val="en-IN"/>
        </w:rPr>
      </w:pPr>
      <w:hyperlink r:id="rId11" w:history="1">
        <w:r w:rsidR="00303D2D" w:rsidRPr="00303D2D">
          <w:rPr>
            <w:rStyle w:val="Hyperlink"/>
            <w:lang w:val="en-IN"/>
          </w:rPr>
          <w:t>Your Guide to Natural Language Processing (NLP)</w:t>
        </w:r>
      </w:hyperlink>
    </w:p>
    <w:p w14:paraId="6A1238AF" w14:textId="77777777" w:rsidR="00303D2D" w:rsidRPr="00303D2D" w:rsidRDefault="009D2283" w:rsidP="00303D2D">
      <w:pPr>
        <w:pStyle w:val="ListParagraph"/>
        <w:numPr>
          <w:ilvl w:val="0"/>
          <w:numId w:val="24"/>
        </w:numPr>
        <w:rPr>
          <w:lang w:val="en-IN"/>
        </w:rPr>
      </w:pPr>
      <w:hyperlink r:id="rId12" w:history="1">
        <w:r w:rsidR="00303D2D" w:rsidRPr="00303D2D">
          <w:rPr>
            <w:rStyle w:val="Hyperlink"/>
            <w:lang w:val="en-IN"/>
          </w:rPr>
          <w:t>The 7 NLP Techniques That Will Change How You Communicate in the Future (Part I)</w:t>
        </w:r>
      </w:hyperlink>
    </w:p>
    <w:p w14:paraId="58158869" w14:textId="77777777" w:rsidR="00303D2D" w:rsidRPr="00303D2D" w:rsidRDefault="009D2283" w:rsidP="00303D2D">
      <w:pPr>
        <w:pStyle w:val="ListParagraph"/>
        <w:numPr>
          <w:ilvl w:val="0"/>
          <w:numId w:val="24"/>
        </w:numPr>
        <w:rPr>
          <w:lang w:val="en-IN"/>
        </w:rPr>
      </w:pPr>
      <w:hyperlink r:id="rId13" w:history="1">
        <w:r w:rsidR="00303D2D" w:rsidRPr="00303D2D">
          <w:rPr>
            <w:rStyle w:val="Hyperlink"/>
            <w:lang w:val="en-IN"/>
          </w:rPr>
          <w:t>A Practitioner's Guide to Natural Language Processing (Part I) — Processing &amp; Understanding Text</w:t>
        </w:r>
      </w:hyperlink>
    </w:p>
    <w:p w14:paraId="4D1F0121" w14:textId="77777777" w:rsidR="00303D2D" w:rsidRPr="00303D2D" w:rsidRDefault="009D2283" w:rsidP="00303D2D">
      <w:pPr>
        <w:pStyle w:val="ListParagraph"/>
        <w:numPr>
          <w:ilvl w:val="0"/>
          <w:numId w:val="24"/>
        </w:numPr>
        <w:rPr>
          <w:lang w:val="en-IN"/>
        </w:rPr>
      </w:pPr>
      <w:hyperlink r:id="rId14" w:history="1">
        <w:r w:rsidR="00303D2D" w:rsidRPr="00303D2D">
          <w:rPr>
            <w:rStyle w:val="Hyperlink"/>
            <w:lang w:val="en-IN"/>
          </w:rPr>
          <w:t xml:space="preserve">Natural Language Processing is Fun! - Adam </w:t>
        </w:r>
        <w:proofErr w:type="spellStart"/>
        <w:r w:rsidR="00303D2D" w:rsidRPr="00303D2D">
          <w:rPr>
            <w:rStyle w:val="Hyperlink"/>
            <w:lang w:val="en-IN"/>
          </w:rPr>
          <w:t>Geitgey</w:t>
        </w:r>
        <w:proofErr w:type="spellEnd"/>
      </w:hyperlink>
    </w:p>
    <w:p w14:paraId="397B38CA" w14:textId="77777777" w:rsidR="00303D2D" w:rsidRPr="00303D2D" w:rsidRDefault="009D2283" w:rsidP="00303D2D">
      <w:pPr>
        <w:pStyle w:val="ListParagraph"/>
        <w:numPr>
          <w:ilvl w:val="0"/>
          <w:numId w:val="24"/>
        </w:numPr>
        <w:rPr>
          <w:lang w:val="en-IN"/>
        </w:rPr>
      </w:pPr>
      <w:hyperlink r:id="rId15" w:history="1">
        <w:r w:rsidR="00303D2D" w:rsidRPr="00303D2D">
          <w:rPr>
            <w:rStyle w:val="Hyperlink"/>
            <w:lang w:val="en-IN"/>
          </w:rPr>
          <w:t>Word Embeddings for NLP</w:t>
        </w:r>
      </w:hyperlink>
    </w:p>
    <w:p w14:paraId="473E6324" w14:textId="77777777" w:rsidR="00303D2D" w:rsidRPr="00303D2D" w:rsidRDefault="009D2283" w:rsidP="00303D2D">
      <w:pPr>
        <w:pStyle w:val="ListParagraph"/>
        <w:numPr>
          <w:ilvl w:val="0"/>
          <w:numId w:val="24"/>
        </w:numPr>
        <w:rPr>
          <w:lang w:val="en-IN"/>
        </w:rPr>
      </w:pPr>
      <w:hyperlink r:id="rId16" w:history="1">
        <w:r w:rsidR="00303D2D" w:rsidRPr="00303D2D">
          <w:rPr>
            <w:rStyle w:val="Hyperlink"/>
            <w:lang w:val="en-IN"/>
          </w:rPr>
          <w:t>Beyond Word Embeddings Part 2</w:t>
        </w:r>
      </w:hyperlink>
    </w:p>
    <w:p w14:paraId="3F6E3A0A" w14:textId="77777777" w:rsidR="00303D2D" w:rsidRPr="00303D2D" w:rsidRDefault="009D2283" w:rsidP="00303D2D">
      <w:pPr>
        <w:pStyle w:val="ListParagraph"/>
        <w:numPr>
          <w:ilvl w:val="0"/>
          <w:numId w:val="24"/>
        </w:numPr>
        <w:rPr>
          <w:lang w:val="en-IN"/>
        </w:rPr>
      </w:pPr>
      <w:hyperlink r:id="rId17" w:history="1">
        <w:r w:rsidR="00303D2D" w:rsidRPr="00303D2D">
          <w:rPr>
            <w:rStyle w:val="Hyperlink"/>
            <w:lang w:val="en-IN"/>
          </w:rPr>
          <w:t xml:space="preserve">Intuitive Guide to Understanding </w:t>
        </w:r>
        <w:proofErr w:type="spellStart"/>
        <w:r w:rsidR="00303D2D" w:rsidRPr="00303D2D">
          <w:rPr>
            <w:rStyle w:val="Hyperlink"/>
            <w:lang w:val="en-IN"/>
          </w:rPr>
          <w:t>GloVe</w:t>
        </w:r>
        <w:proofErr w:type="spellEnd"/>
        <w:r w:rsidR="00303D2D" w:rsidRPr="00303D2D">
          <w:rPr>
            <w:rStyle w:val="Hyperlink"/>
            <w:lang w:val="en-IN"/>
          </w:rPr>
          <w:t xml:space="preserve"> Embeddings</w:t>
        </w:r>
      </w:hyperlink>
    </w:p>
    <w:p w14:paraId="02B562EF" w14:textId="77777777" w:rsidR="00303D2D" w:rsidRPr="00303D2D" w:rsidRDefault="009D2283" w:rsidP="00303D2D">
      <w:pPr>
        <w:pStyle w:val="ListParagraph"/>
        <w:numPr>
          <w:ilvl w:val="0"/>
          <w:numId w:val="24"/>
        </w:numPr>
        <w:rPr>
          <w:lang w:val="en-IN"/>
        </w:rPr>
      </w:pPr>
      <w:hyperlink r:id="rId18" w:history="1">
        <w:r w:rsidR="00303D2D" w:rsidRPr="00303D2D">
          <w:rPr>
            <w:rStyle w:val="Hyperlink"/>
            <w:lang w:val="en-IN"/>
          </w:rPr>
          <w:t>https://github.com/dipanjanS/practical-machine-learning-with-python/tree/master/bonus%20content/nlp%20proven%20approach</w:t>
        </w:r>
      </w:hyperlink>
    </w:p>
    <w:p w14:paraId="03A12160" w14:textId="77777777" w:rsidR="00303D2D" w:rsidRPr="00303D2D" w:rsidRDefault="009D2283" w:rsidP="00303D2D">
      <w:pPr>
        <w:pStyle w:val="ListParagraph"/>
        <w:numPr>
          <w:ilvl w:val="0"/>
          <w:numId w:val="24"/>
        </w:numPr>
        <w:rPr>
          <w:lang w:val="en-IN"/>
        </w:rPr>
      </w:pPr>
      <w:hyperlink r:id="rId19" w:history="1">
        <w:r w:rsidR="00303D2D" w:rsidRPr="00303D2D">
          <w:rPr>
            <w:rStyle w:val="Hyperlink"/>
            <w:lang w:val="en-IN"/>
          </w:rPr>
          <w:t>https://github.com/joshzwiebel/Tweet-Sentiment-Extraction/blob/master/tweet_sentiment_extraction/Exploration/exploration.ipynb</w:t>
        </w:r>
      </w:hyperlink>
    </w:p>
    <w:p w14:paraId="578A1C58" w14:textId="77777777" w:rsidR="00303D2D" w:rsidRPr="00303D2D" w:rsidRDefault="009D2283" w:rsidP="00303D2D">
      <w:pPr>
        <w:pStyle w:val="ListParagraph"/>
        <w:numPr>
          <w:ilvl w:val="0"/>
          <w:numId w:val="24"/>
        </w:numPr>
        <w:rPr>
          <w:lang w:val="en-IN"/>
        </w:rPr>
      </w:pPr>
      <w:hyperlink r:id="rId20" w:history="1">
        <w:r w:rsidR="00303D2D" w:rsidRPr="00303D2D">
          <w:rPr>
            <w:rStyle w:val="Hyperlink"/>
          </w:rPr>
          <w:t>BERT Explained: State of the art language model for NLP</w:t>
        </w:r>
      </w:hyperlink>
    </w:p>
    <w:p w14:paraId="686E3CD7" w14:textId="77777777" w:rsidR="00303D2D" w:rsidRPr="00303D2D" w:rsidRDefault="00303D2D" w:rsidP="00303D2D">
      <w:pPr>
        <w:pStyle w:val="ListParagraph"/>
        <w:numPr>
          <w:ilvl w:val="0"/>
          <w:numId w:val="24"/>
        </w:numPr>
        <w:rPr>
          <w:lang w:val="en-IN"/>
        </w:rPr>
      </w:pPr>
      <w:r w:rsidRPr="00303D2D">
        <w:t> </w:t>
      </w:r>
      <w:hyperlink r:id="rId21" w:history="1">
        <w:r w:rsidRPr="00303D2D">
          <w:rPr>
            <w:rStyle w:val="Hyperlink"/>
          </w:rPr>
          <w:t>https://arxiv.org/pdf/1810.04805.pdf</w:t>
        </w:r>
      </w:hyperlink>
    </w:p>
    <w:p w14:paraId="6820EFB3" w14:textId="77777777" w:rsidR="00303D2D" w:rsidRPr="00303D2D" w:rsidRDefault="00303D2D" w:rsidP="00303D2D">
      <w:pPr>
        <w:pStyle w:val="ListParagraph"/>
        <w:numPr>
          <w:ilvl w:val="0"/>
          <w:numId w:val="24"/>
        </w:numPr>
        <w:rPr>
          <w:lang w:val="en-IN"/>
        </w:rPr>
      </w:pPr>
      <w:r w:rsidRPr="00303D2D">
        <w:t> </w:t>
      </w:r>
      <w:hyperlink r:id="rId22" w:history="1">
        <w:r w:rsidRPr="00303D2D">
          <w:rPr>
            <w:rStyle w:val="Hyperlink"/>
          </w:rPr>
          <w:t>https://www.kaggle.com/mohannksr/tensorflow-roberta-cnn-head-lb-v2</w:t>
        </w:r>
      </w:hyperlink>
    </w:p>
    <w:p w14:paraId="52989FEF" w14:textId="77777777" w:rsidR="00303D2D" w:rsidRPr="00303D2D" w:rsidRDefault="009D2283" w:rsidP="00303D2D">
      <w:pPr>
        <w:pStyle w:val="ListParagraph"/>
        <w:numPr>
          <w:ilvl w:val="0"/>
          <w:numId w:val="24"/>
        </w:numPr>
        <w:rPr>
          <w:lang w:val="en-IN"/>
        </w:rPr>
      </w:pPr>
      <w:hyperlink r:id="rId23" w:history="1">
        <w:r w:rsidR="00303D2D" w:rsidRPr="00303D2D">
          <w:rPr>
            <w:rStyle w:val="Hyperlink"/>
            <w:lang w:val="en-IN"/>
          </w:rPr>
          <w:t>Introduction to sentiment analysis: What is sentiment analysis? |</w:t>
        </w:r>
      </w:hyperlink>
    </w:p>
    <w:p w14:paraId="443C81F8" w14:textId="77777777" w:rsidR="009010B0" w:rsidRDefault="009D2283" w:rsidP="002F32C7">
      <w:pPr>
        <w:numPr>
          <w:ilvl w:val="0"/>
          <w:numId w:val="23"/>
        </w:numPr>
        <w:rPr>
          <w:bCs/>
          <w:lang w:val="en-IN"/>
        </w:rPr>
      </w:pPr>
      <w:hyperlink r:id="rId24" w:history="1">
        <w:r w:rsidR="00303D2D" w:rsidRPr="009010B0">
          <w:rPr>
            <w:rStyle w:val="Hyperlink"/>
            <w:bCs/>
            <w:lang w:val="en-IN"/>
          </w:rPr>
          <w:t>https://towardsdatascience.com/a-comprehensive-guide-to-convolutional-neural-networks-the-eli5-way-3bd2b1164a53</w:t>
        </w:r>
      </w:hyperlink>
      <w:r w:rsidR="009010B0">
        <w:rPr>
          <w:bCs/>
          <w:lang w:val="en-IN"/>
        </w:rPr>
        <w:t xml:space="preserve"> </w:t>
      </w:r>
    </w:p>
    <w:p w14:paraId="6052E161" w14:textId="77777777" w:rsidR="00303D2D" w:rsidRPr="009010B0" w:rsidRDefault="009D2283" w:rsidP="002F32C7">
      <w:pPr>
        <w:numPr>
          <w:ilvl w:val="0"/>
          <w:numId w:val="23"/>
        </w:numPr>
        <w:rPr>
          <w:bCs/>
          <w:lang w:val="en-IN"/>
        </w:rPr>
      </w:pPr>
      <w:hyperlink r:id="rId25" w:history="1">
        <w:r w:rsidR="00303D2D" w:rsidRPr="009010B0">
          <w:rPr>
            <w:rStyle w:val="Hyperlink"/>
            <w:bCs/>
            <w:lang w:val="en-IN"/>
          </w:rPr>
          <w:t>Regex Cheat Sheet</w:t>
        </w:r>
      </w:hyperlink>
    </w:p>
    <w:p w14:paraId="669D41B8" w14:textId="77777777" w:rsidR="009010B0" w:rsidRDefault="009D2283" w:rsidP="00165DF7">
      <w:pPr>
        <w:pStyle w:val="ListParagraph"/>
        <w:numPr>
          <w:ilvl w:val="0"/>
          <w:numId w:val="23"/>
        </w:numPr>
        <w:rPr>
          <w:lang w:val="en-IN"/>
        </w:rPr>
      </w:pPr>
      <w:hyperlink r:id="rId26" w:history="1">
        <w:r w:rsidR="00303D2D" w:rsidRPr="009010B0">
          <w:rPr>
            <w:rStyle w:val="Hyperlink"/>
            <w:lang w:val="en-IN"/>
          </w:rPr>
          <w:t xml:space="preserve">Intuitive Guide to Understanding </w:t>
        </w:r>
        <w:proofErr w:type="spellStart"/>
        <w:r w:rsidR="00303D2D" w:rsidRPr="009010B0">
          <w:rPr>
            <w:rStyle w:val="Hyperlink"/>
            <w:lang w:val="en-IN"/>
          </w:rPr>
          <w:t>GloVe</w:t>
        </w:r>
        <w:proofErr w:type="spellEnd"/>
        <w:r w:rsidR="00303D2D" w:rsidRPr="009010B0">
          <w:rPr>
            <w:rStyle w:val="Hyperlink"/>
            <w:lang w:val="en-IN"/>
          </w:rPr>
          <w:t xml:space="preserve"> Embeddings</w:t>
        </w:r>
      </w:hyperlink>
      <w:r w:rsidR="00303D2D" w:rsidRPr="009010B0">
        <w:rPr>
          <w:lang w:val="en-IN"/>
        </w:rPr>
        <w:t xml:space="preserve"> </w:t>
      </w:r>
    </w:p>
    <w:p w14:paraId="39EF16DF" w14:textId="77777777" w:rsidR="00303D2D" w:rsidRDefault="009D2283" w:rsidP="00165DF7">
      <w:pPr>
        <w:pStyle w:val="ListParagraph"/>
        <w:numPr>
          <w:ilvl w:val="0"/>
          <w:numId w:val="23"/>
        </w:numPr>
        <w:rPr>
          <w:lang w:val="en-IN"/>
        </w:rPr>
      </w:pPr>
      <w:hyperlink r:id="rId27" w:history="1">
        <w:r w:rsidR="00303D2D" w:rsidRPr="009010B0">
          <w:rPr>
            <w:rStyle w:val="Hyperlink"/>
            <w:lang w:val="en-IN"/>
          </w:rPr>
          <w:t>Tutorial for tensor flow</w:t>
        </w:r>
      </w:hyperlink>
      <w:r w:rsidR="009010B0" w:rsidRPr="009010B0">
        <w:rPr>
          <w:lang w:val="en-IN"/>
        </w:rPr>
        <w:t>.</w:t>
      </w:r>
    </w:p>
    <w:p w14:paraId="244D397D" w14:textId="77777777" w:rsidR="009010B0" w:rsidRDefault="009010B0" w:rsidP="009010B0">
      <w:pPr>
        <w:rPr>
          <w:lang w:val="en-IN"/>
        </w:rPr>
      </w:pPr>
    </w:p>
    <w:p w14:paraId="41A32708" w14:textId="77777777" w:rsidR="009010B0" w:rsidRDefault="009010B0" w:rsidP="009010B0">
      <w:pPr>
        <w:rPr>
          <w:lang w:val="en-IN"/>
        </w:rPr>
      </w:pPr>
      <w:r>
        <w:rPr>
          <w:lang w:val="en-IN"/>
        </w:rPr>
        <w:t>Team has understood concepts form the above resources.</w:t>
      </w:r>
      <w:r w:rsidRPr="009010B0">
        <w:rPr>
          <w:i/>
          <w:u w:val="single"/>
          <w:lang w:val="en-IN"/>
        </w:rPr>
        <w:t xml:space="preserve"> Basic understanding of various keywords can be included in required</w:t>
      </w:r>
      <w:r>
        <w:rPr>
          <w:i/>
          <w:u w:val="single"/>
          <w:lang w:val="en-IN"/>
        </w:rPr>
        <w:t>.</w:t>
      </w:r>
    </w:p>
    <w:p w14:paraId="2B1D47B5" w14:textId="77777777" w:rsidR="009010B0" w:rsidRPr="009010B0" w:rsidRDefault="009010B0" w:rsidP="009010B0">
      <w:pPr>
        <w:ind w:firstLine="0"/>
        <w:rPr>
          <w:lang w:val="en-IN"/>
        </w:rPr>
      </w:pPr>
    </w:p>
    <w:p w14:paraId="1D54B084" w14:textId="77777777" w:rsidR="009010B0" w:rsidRDefault="009010B0" w:rsidP="009010B0">
      <w:pPr>
        <w:pStyle w:val="Heading1"/>
        <w:jc w:val="left"/>
      </w:pPr>
      <w:r>
        <w:t>3.</w:t>
      </w:r>
      <w:r>
        <w:tab/>
      </w:r>
      <w:r w:rsidRPr="009010B0">
        <w:t>Exploratory data analysis (EDA)</w:t>
      </w:r>
    </w:p>
    <w:p w14:paraId="55046F8D" w14:textId="77777777" w:rsidR="00657C06" w:rsidRDefault="00657C06" w:rsidP="009010B0">
      <w:r>
        <w:t>EDA</w:t>
      </w:r>
      <w:r w:rsidR="009010B0" w:rsidRPr="009010B0">
        <w:t xml:space="preserve"> is an approach to analyzing data sets to summarize their main characteristics, often with visual methods. </w:t>
      </w:r>
      <w:r>
        <w:t xml:space="preserve">EDA is an important step before diving into applying machine learning models, </w:t>
      </w:r>
      <w:proofErr w:type="gramStart"/>
      <w:r>
        <w:t>It</w:t>
      </w:r>
      <w:proofErr w:type="gramEnd"/>
      <w:r>
        <w:t xml:space="preserve"> basically refers to the critical process of</w:t>
      </w:r>
      <w:r w:rsidRPr="00657C06">
        <w:t xml:space="preserve"> performing initial investigations on data so as </w:t>
      </w:r>
    </w:p>
    <w:p w14:paraId="26384586" w14:textId="77777777" w:rsidR="00657C06" w:rsidRDefault="00657C06" w:rsidP="00657C06">
      <w:pPr>
        <w:pStyle w:val="ListParagraph"/>
        <w:numPr>
          <w:ilvl w:val="0"/>
          <w:numId w:val="25"/>
        </w:numPr>
      </w:pPr>
      <w:r w:rsidRPr="00657C06">
        <w:t>to discover patterns,</w:t>
      </w:r>
      <w:r>
        <w:t xml:space="preserve"> </w:t>
      </w:r>
    </w:p>
    <w:p w14:paraId="57CFDC3A" w14:textId="77777777" w:rsidR="00657C06" w:rsidRDefault="00657C06" w:rsidP="00657C06">
      <w:pPr>
        <w:pStyle w:val="ListParagraph"/>
        <w:numPr>
          <w:ilvl w:val="0"/>
          <w:numId w:val="25"/>
        </w:numPr>
      </w:pPr>
      <w:r w:rsidRPr="00657C06">
        <w:t>to spot anomalies,</w:t>
      </w:r>
      <w:r>
        <w:t xml:space="preserve"> </w:t>
      </w:r>
    </w:p>
    <w:p w14:paraId="5C407FE6" w14:textId="77777777" w:rsidR="00657C06" w:rsidRDefault="00657C06" w:rsidP="00657C06">
      <w:pPr>
        <w:pStyle w:val="ListParagraph"/>
        <w:numPr>
          <w:ilvl w:val="0"/>
          <w:numId w:val="25"/>
        </w:numPr>
      </w:pPr>
      <w:r w:rsidRPr="00657C06">
        <w:t xml:space="preserve">to test hypothesis and </w:t>
      </w:r>
    </w:p>
    <w:p w14:paraId="31778ACC" w14:textId="77777777" w:rsidR="00657C06" w:rsidRDefault="00657C06" w:rsidP="00657C06">
      <w:pPr>
        <w:pStyle w:val="ListParagraph"/>
        <w:numPr>
          <w:ilvl w:val="0"/>
          <w:numId w:val="25"/>
        </w:numPr>
      </w:pPr>
      <w:r w:rsidRPr="00657C06">
        <w:t>to check assumptions with the help of summary statistics and graphical representations.</w:t>
      </w:r>
    </w:p>
    <w:p w14:paraId="521491B2" w14:textId="77777777" w:rsidR="00307715" w:rsidRDefault="00307715" w:rsidP="00307715">
      <w:r>
        <w:t>Team</w:t>
      </w:r>
      <w:r w:rsidR="00657C06">
        <w:t xml:space="preserve"> referred various public Kaggle Notebooks under the ‘Tweet Sentiment Extraction’ competition</w:t>
      </w:r>
      <w:r>
        <w:t xml:space="preserve">. We </w:t>
      </w:r>
      <w:r w:rsidR="00657C06">
        <w:t>under</w:t>
      </w:r>
      <w:r>
        <w:t xml:space="preserve">stood the EDA of the given dataset, mostly focusing on the features </w:t>
      </w:r>
      <w:r w:rsidRPr="00307715">
        <w:rPr>
          <w:i/>
        </w:rPr>
        <w:t>text,</w:t>
      </w:r>
      <w:r>
        <w:rPr>
          <w:i/>
        </w:rPr>
        <w:t xml:space="preserve"> </w:t>
      </w:r>
      <w:proofErr w:type="spellStart"/>
      <w:r w:rsidRPr="00307715">
        <w:rPr>
          <w:i/>
        </w:rPr>
        <w:t>selected_text</w:t>
      </w:r>
      <w:proofErr w:type="spellEnd"/>
      <w:r w:rsidRPr="00307715">
        <w:rPr>
          <w:i/>
        </w:rPr>
        <w:t>,</w:t>
      </w:r>
      <w:r>
        <w:rPr>
          <w:i/>
        </w:rPr>
        <w:t xml:space="preserve"> </w:t>
      </w:r>
      <w:r w:rsidRPr="00307715">
        <w:rPr>
          <w:i/>
        </w:rPr>
        <w:t>sentiment</w:t>
      </w:r>
      <w:r>
        <w:rPr>
          <w:i/>
        </w:rPr>
        <w:t xml:space="preserve"> </w:t>
      </w:r>
      <w:r>
        <w:t xml:space="preserve">of train dataset and </w:t>
      </w:r>
      <w:r w:rsidRPr="00307715">
        <w:rPr>
          <w:i/>
        </w:rPr>
        <w:t>text,</w:t>
      </w:r>
      <w:r>
        <w:rPr>
          <w:i/>
        </w:rPr>
        <w:t xml:space="preserve"> </w:t>
      </w:r>
      <w:proofErr w:type="spellStart"/>
      <w:r>
        <w:rPr>
          <w:i/>
        </w:rPr>
        <w:t>selected_text</w:t>
      </w:r>
      <w:proofErr w:type="spellEnd"/>
      <w:r>
        <w:rPr>
          <w:i/>
        </w:rPr>
        <w:t xml:space="preserve"> </w:t>
      </w:r>
      <w:r>
        <w:t>on test dataset.</w:t>
      </w:r>
      <w:r w:rsidRPr="00307715">
        <w:rPr>
          <w:i/>
        </w:rPr>
        <w:t xml:space="preserve"> </w:t>
      </w:r>
      <w:r>
        <w:t xml:space="preserve">We also understood the python codes behind those EDA. Some of the highlights after EDA: </w:t>
      </w:r>
    </w:p>
    <w:p w14:paraId="7A262E7B" w14:textId="77777777" w:rsidR="00307715" w:rsidRDefault="00657C06" w:rsidP="00307715">
      <w:pPr>
        <w:pStyle w:val="ListParagraph"/>
        <w:numPr>
          <w:ilvl w:val="0"/>
          <w:numId w:val="27"/>
        </w:numPr>
      </w:pPr>
      <w:r>
        <w:t xml:space="preserve">We have </w:t>
      </w:r>
      <w:r w:rsidR="00307715">
        <w:t xml:space="preserve">decided to remove the only one row with null. </w:t>
      </w:r>
    </w:p>
    <w:p w14:paraId="25D21634" w14:textId="77777777" w:rsidR="009010B0" w:rsidRDefault="00307715" w:rsidP="00307715">
      <w:pPr>
        <w:pStyle w:val="ListParagraph"/>
        <w:numPr>
          <w:ilvl w:val="0"/>
          <w:numId w:val="27"/>
        </w:numPr>
      </w:pPr>
      <w:r>
        <w:lastRenderedPageBreak/>
        <w:t xml:space="preserve">URLs in the </w:t>
      </w:r>
      <w:proofErr w:type="spellStart"/>
      <w:r>
        <w:rPr>
          <w:i/>
        </w:rPr>
        <w:t>selected_</w:t>
      </w:r>
      <w:r w:rsidRPr="00307715">
        <w:rPr>
          <w:i/>
        </w:rPr>
        <w:t>text</w:t>
      </w:r>
      <w:proofErr w:type="spellEnd"/>
      <w:r>
        <w:rPr>
          <w:i/>
        </w:rPr>
        <w:t xml:space="preserve"> </w:t>
      </w:r>
      <w:r>
        <w:t xml:space="preserve">is mostly of the </w:t>
      </w:r>
      <w:proofErr w:type="spellStart"/>
      <w:r w:rsidRPr="00307715">
        <w:rPr>
          <w:i/>
        </w:rPr>
        <w:t>netural</w:t>
      </w:r>
      <w:proofErr w:type="spellEnd"/>
      <w:r>
        <w:t xml:space="preserve"> sentiment</w:t>
      </w:r>
    </w:p>
    <w:p w14:paraId="07AA8390" w14:textId="77777777" w:rsidR="00307715" w:rsidRDefault="00307715" w:rsidP="00307715">
      <w:pPr>
        <w:pStyle w:val="ListParagraph"/>
        <w:numPr>
          <w:ilvl w:val="0"/>
          <w:numId w:val="27"/>
        </w:numPr>
      </w:pPr>
      <w:proofErr w:type="spellStart"/>
      <w:r>
        <w:rPr>
          <w:i/>
        </w:rPr>
        <w:t>s</w:t>
      </w:r>
      <w:r w:rsidRPr="00307715">
        <w:rPr>
          <w:i/>
        </w:rPr>
        <w:t>elected_text</w:t>
      </w:r>
      <w:proofErr w:type="spellEnd"/>
      <w:r>
        <w:t xml:space="preserve"> with one </w:t>
      </w:r>
      <w:r w:rsidR="008C60EE">
        <w:t xml:space="preserve">only </w:t>
      </w:r>
      <w:r>
        <w:t>star (*)</w:t>
      </w:r>
      <w:r w:rsidR="008C60EE">
        <w:t xml:space="preserve"> has </w:t>
      </w:r>
      <w:r w:rsidR="008C60EE" w:rsidRPr="008C60EE">
        <w:rPr>
          <w:i/>
        </w:rPr>
        <w:t>negative</w:t>
      </w:r>
      <w:r w:rsidR="008C60EE">
        <w:t xml:space="preserve"> sentiment, replacing all single * with the word with a negative sentiment</w:t>
      </w:r>
    </w:p>
    <w:p w14:paraId="3385E768" w14:textId="77777777" w:rsidR="008C60EE" w:rsidRDefault="008C60EE" w:rsidP="00307715">
      <w:pPr>
        <w:pStyle w:val="ListParagraph"/>
        <w:numPr>
          <w:ilvl w:val="0"/>
          <w:numId w:val="27"/>
        </w:numPr>
      </w:pPr>
      <w:r>
        <w:t xml:space="preserve">Most of the negative and positive sentiment has word length of 5, </w:t>
      </w:r>
      <w:proofErr w:type="spellStart"/>
      <w:r>
        <w:t>netural</w:t>
      </w:r>
      <w:proofErr w:type="spellEnd"/>
      <w:r>
        <w:t xml:space="preserve"> sentiment </w:t>
      </w:r>
      <w:r w:rsidR="00062350">
        <w:t>are widely spread.</w:t>
      </w:r>
    </w:p>
    <w:p w14:paraId="330B4E2F" w14:textId="77777777" w:rsidR="008C60EE" w:rsidRDefault="008C60EE" w:rsidP="008C60EE">
      <w:pPr>
        <w:pStyle w:val="ListParagraph"/>
        <w:numPr>
          <w:ilvl w:val="0"/>
          <w:numId w:val="27"/>
        </w:numPr>
      </w:pPr>
      <w:r>
        <w:t xml:space="preserve">Dataset is randomly shuffled, with equal percentage of </w:t>
      </w:r>
      <w:r w:rsidRPr="008C60EE">
        <w:t>for positive,</w:t>
      </w:r>
      <w:r>
        <w:t xml:space="preserve"> </w:t>
      </w:r>
      <w:r w:rsidRPr="008C60EE">
        <w:t>negative,</w:t>
      </w:r>
      <w:r>
        <w:t xml:space="preserve"> </w:t>
      </w:r>
      <w:r w:rsidRPr="008C60EE">
        <w:t xml:space="preserve">neutral </w:t>
      </w:r>
      <w:r w:rsidR="00062350">
        <w:t>–</w:t>
      </w:r>
      <w:r w:rsidRPr="008C60EE">
        <w:t xml:space="preserve"> </w:t>
      </w:r>
      <w:proofErr w:type="spellStart"/>
      <w:r w:rsidR="00062350">
        <w:t>approx</w:t>
      </w:r>
      <w:proofErr w:type="spellEnd"/>
      <w:r w:rsidR="00062350">
        <w:t xml:space="preserve"> </w:t>
      </w:r>
      <w:r w:rsidRPr="008C60EE">
        <w:t>(31%,28%,49%)</w:t>
      </w:r>
      <w:r>
        <w:t xml:space="preserve"> in the train and test dataset.</w:t>
      </w:r>
    </w:p>
    <w:p w14:paraId="53C32CE7" w14:textId="77777777" w:rsidR="00062350" w:rsidRDefault="00062350" w:rsidP="00062350">
      <w:r>
        <w:t>We have understood that the given data is clean and can be directly used in the model.</w:t>
      </w:r>
    </w:p>
    <w:p w14:paraId="019E6CDE" w14:textId="77777777" w:rsidR="00062350" w:rsidRDefault="00062350" w:rsidP="00062350"/>
    <w:p w14:paraId="35C3370C" w14:textId="77777777" w:rsidR="00062350" w:rsidRDefault="00062350" w:rsidP="00062350">
      <w:pPr>
        <w:pStyle w:val="Heading1"/>
        <w:jc w:val="left"/>
      </w:pPr>
      <w:r>
        <w:t>4.</w:t>
      </w:r>
      <w:r>
        <w:tab/>
      </w:r>
      <w:r w:rsidRPr="00062350">
        <w:t>Applying models and fine tuning</w:t>
      </w:r>
    </w:p>
    <w:p w14:paraId="1D239C42" w14:textId="3182DE6A" w:rsidR="000D0E78" w:rsidRDefault="00062350" w:rsidP="000D0E78">
      <w:pPr>
        <w:rPr>
          <w:lang w:val="en-IN"/>
        </w:rPr>
      </w:pPr>
      <w:r>
        <w:t>As of</w:t>
      </w:r>
      <w:r w:rsidR="000D0E78">
        <w:t xml:space="preserve"> now we have started on </w:t>
      </w:r>
      <w:proofErr w:type="spellStart"/>
      <w:r w:rsidR="000D0E78">
        <w:t>kaggle</w:t>
      </w:r>
      <w:proofErr w:type="spellEnd"/>
      <w:r w:rsidR="000D0E78">
        <w:t xml:space="preserve"> coding platform to load the data and train our model. T</w:t>
      </w:r>
      <w:proofErr w:type="spellStart"/>
      <w:r w:rsidR="000D0E78" w:rsidRPr="009010B0">
        <w:rPr>
          <w:lang w:val="en-IN"/>
        </w:rPr>
        <w:t>okenization</w:t>
      </w:r>
      <w:proofErr w:type="spellEnd"/>
      <w:r w:rsidR="000D0E78" w:rsidRPr="009010B0">
        <w:rPr>
          <w:lang w:val="en-IN"/>
        </w:rPr>
        <w:t xml:space="preserve"> is considered as a first step for stemming and lemmatization (the next stage in text pre</w:t>
      </w:r>
      <w:r w:rsidR="000D0E78">
        <w:rPr>
          <w:lang w:val="en-IN"/>
        </w:rPr>
        <w:t>-</w:t>
      </w:r>
      <w:r w:rsidR="000D0E78" w:rsidRPr="009010B0">
        <w:rPr>
          <w:lang w:val="en-IN"/>
        </w:rPr>
        <w:t xml:space="preserve">processing). Tokenization is essentially splitting a phrase, sentence, paragraph, or an entire text document into smaller units, such as individual words or terms. Each of these smaller units are called tokens. We are using </w:t>
      </w:r>
      <w:proofErr w:type="spellStart"/>
      <w:r w:rsidR="000D0E78" w:rsidRPr="009010B0">
        <w:rPr>
          <w:lang w:val="en-IN"/>
        </w:rPr>
        <w:t>ByteLevelBPETokenizer</w:t>
      </w:r>
      <w:proofErr w:type="spellEnd"/>
      <w:r w:rsidR="000D0E78" w:rsidRPr="009010B0">
        <w:rPr>
          <w:lang w:val="en-IN"/>
        </w:rPr>
        <w:t xml:space="preserve"> by Hugging Face.</w:t>
      </w:r>
      <w:r w:rsidR="000D0E78">
        <w:rPr>
          <w:lang w:val="en-IN"/>
        </w:rPr>
        <w:t xml:space="preserve"> </w:t>
      </w:r>
      <w:r w:rsidR="000D0E78" w:rsidRPr="009010B0">
        <w:rPr>
          <w:lang w:val="en-IN"/>
        </w:rPr>
        <w:t>BERT is a bidirectional model that is based on the transformer architecture, it replaces the sequential nature of RNN (LSTM &amp; GRU) with a much faster Attention-based approach.</w:t>
      </w:r>
      <w:r w:rsidR="000D0E78">
        <w:rPr>
          <w:lang w:val="en-IN"/>
        </w:rPr>
        <w:t xml:space="preserve"> </w:t>
      </w:r>
      <w:r w:rsidR="000D0E78" w:rsidRPr="009010B0">
        <w:rPr>
          <w:lang w:val="en-IN"/>
        </w:rPr>
        <w:t>BERT makes use of Transformer, an attention mechanism that learns contextual relations between words (or sub-words) in a text.</w:t>
      </w:r>
      <w:r w:rsidR="000D0E78">
        <w:rPr>
          <w:lang w:val="en-IN"/>
        </w:rPr>
        <w:t xml:space="preserve"> </w:t>
      </w:r>
      <w:r w:rsidR="000D0E78" w:rsidRPr="009010B0">
        <w:rPr>
          <w:lang w:val="en-IN"/>
        </w:rPr>
        <w:t xml:space="preserve">So here we are using </w:t>
      </w:r>
      <w:proofErr w:type="spellStart"/>
      <w:r w:rsidR="000D0E78" w:rsidRPr="009010B0">
        <w:rPr>
          <w:lang w:val="en-IN"/>
        </w:rPr>
        <w:t>RoBERTa</w:t>
      </w:r>
      <w:proofErr w:type="spellEnd"/>
      <w:r w:rsidR="000D0E78" w:rsidRPr="009010B0">
        <w:rPr>
          <w:lang w:val="en-IN"/>
        </w:rPr>
        <w:t xml:space="preserve"> transformer with some additional layers stacked to use it for our purpose.</w:t>
      </w:r>
      <w:r w:rsidR="000D0E78">
        <w:rPr>
          <w:lang w:val="en-IN"/>
        </w:rPr>
        <w:t xml:space="preserve"> We have achieved a score of 0.708, 0.731 being the highest on the leader board. </w:t>
      </w:r>
    </w:p>
    <w:p w14:paraId="049B54B7" w14:textId="77777777" w:rsidR="00BE196D" w:rsidRDefault="00BE196D" w:rsidP="000D0E78">
      <w:pPr>
        <w:rPr>
          <w:lang w:val="en-IN"/>
        </w:rPr>
      </w:pPr>
    </w:p>
    <w:p w14:paraId="5C6E4458" w14:textId="77777777" w:rsidR="00062350" w:rsidRPr="00307715" w:rsidRDefault="00062350" w:rsidP="00062350"/>
    <w:p w14:paraId="43C38D88" w14:textId="63451D7A" w:rsidR="00BE196D" w:rsidRDefault="00BE196D" w:rsidP="00BE196D">
      <w:pPr>
        <w:pStyle w:val="SectionTitle"/>
        <w:jc w:val="left"/>
        <w:rPr>
          <w:rFonts w:asciiTheme="minorHAnsi" w:eastAsiaTheme="minorEastAsia" w:hAnsiTheme="minorHAnsi" w:cstheme="minorBidi"/>
          <w:b/>
          <w:bCs/>
        </w:rPr>
      </w:pPr>
      <w:r w:rsidRPr="00BE196D">
        <w:rPr>
          <w:rFonts w:asciiTheme="minorHAnsi" w:eastAsiaTheme="minorEastAsia" w:hAnsiTheme="minorHAnsi" w:cstheme="minorBidi"/>
          <w:b/>
          <w:bCs/>
        </w:rPr>
        <w:lastRenderedPageBreak/>
        <w:t xml:space="preserve">5. </w:t>
      </w:r>
      <w:r>
        <w:rPr>
          <w:rFonts w:asciiTheme="minorHAnsi" w:eastAsiaTheme="minorEastAsia" w:hAnsiTheme="minorHAnsi" w:cstheme="minorBidi"/>
          <w:b/>
          <w:bCs/>
        </w:rPr>
        <w:t xml:space="preserve">         </w:t>
      </w:r>
      <w:r w:rsidRPr="00BE196D">
        <w:rPr>
          <w:rFonts w:asciiTheme="minorHAnsi" w:eastAsiaTheme="minorEastAsia" w:hAnsiTheme="minorHAnsi" w:cstheme="minorBidi"/>
          <w:b/>
          <w:bCs/>
        </w:rPr>
        <w:t>Future Work</w:t>
      </w:r>
    </w:p>
    <w:p w14:paraId="01EC5619" w14:textId="65E05ECB" w:rsidR="00BE196D" w:rsidRDefault="00BE196D" w:rsidP="00BE196D">
      <w:pPr>
        <w:pStyle w:val="ListParagraph"/>
        <w:numPr>
          <w:ilvl w:val="0"/>
          <w:numId w:val="28"/>
        </w:numPr>
        <w:rPr>
          <w:lang w:val="en-IN"/>
        </w:rPr>
      </w:pPr>
      <w:r>
        <w:rPr>
          <w:lang w:val="en-IN"/>
        </w:rPr>
        <w:t>Use Lemmatization.</w:t>
      </w:r>
    </w:p>
    <w:p w14:paraId="49B6F665" w14:textId="77777777" w:rsidR="000F5FBC" w:rsidRDefault="00BE196D" w:rsidP="00BE196D">
      <w:pPr>
        <w:pStyle w:val="ListParagraph"/>
        <w:numPr>
          <w:ilvl w:val="0"/>
          <w:numId w:val="28"/>
        </w:numPr>
        <w:rPr>
          <w:lang w:val="en-IN"/>
        </w:rPr>
      </w:pPr>
      <w:r>
        <w:rPr>
          <w:lang w:val="en-IN"/>
        </w:rPr>
        <w:t>Tweak parameters of the layers to get better accuracy.</w:t>
      </w:r>
    </w:p>
    <w:p w14:paraId="6BA16F2E" w14:textId="5E4E42B0" w:rsidR="00BE196D" w:rsidRDefault="000F5FBC" w:rsidP="00BE196D">
      <w:pPr>
        <w:pStyle w:val="ListParagraph"/>
        <w:numPr>
          <w:ilvl w:val="0"/>
          <w:numId w:val="28"/>
        </w:numPr>
        <w:rPr>
          <w:lang w:val="en-IN"/>
        </w:rPr>
      </w:pPr>
      <w:r>
        <w:rPr>
          <w:lang w:val="en-IN"/>
        </w:rPr>
        <w:t xml:space="preserve">Introduce some punctuation patterns to detect selected text from sentiment. </w:t>
      </w:r>
      <w:r w:rsidR="00BE196D">
        <w:rPr>
          <w:lang w:val="en-IN"/>
        </w:rPr>
        <w:t xml:space="preserve"> </w:t>
      </w:r>
    </w:p>
    <w:p w14:paraId="6D30C4FC" w14:textId="50EA08D5" w:rsidR="00BE196D" w:rsidRDefault="00BE196D" w:rsidP="00BE196D">
      <w:pPr>
        <w:pStyle w:val="ListParagraph"/>
        <w:numPr>
          <w:ilvl w:val="0"/>
          <w:numId w:val="28"/>
        </w:numPr>
        <w:rPr>
          <w:lang w:val="en-IN"/>
        </w:rPr>
      </w:pPr>
      <w:r>
        <w:rPr>
          <w:lang w:val="en-IN"/>
        </w:rPr>
        <w:t xml:space="preserve">Use more </w:t>
      </w:r>
      <w:proofErr w:type="spellStart"/>
      <w:r>
        <w:rPr>
          <w:lang w:val="en-IN"/>
        </w:rPr>
        <w:t>stopwords</w:t>
      </w:r>
      <w:proofErr w:type="spellEnd"/>
      <w:r>
        <w:rPr>
          <w:lang w:val="en-IN"/>
        </w:rPr>
        <w:t xml:space="preserve"> only for positive and negative sentiment sentences.</w:t>
      </w:r>
    </w:p>
    <w:p w14:paraId="01084B34" w14:textId="4E9317AC" w:rsidR="00BE196D" w:rsidRPr="00BE196D" w:rsidRDefault="00BE196D" w:rsidP="00BE196D">
      <w:pPr>
        <w:pStyle w:val="ListParagraph"/>
        <w:numPr>
          <w:ilvl w:val="0"/>
          <w:numId w:val="28"/>
        </w:numPr>
        <w:rPr>
          <w:lang w:val="en-IN"/>
        </w:rPr>
      </w:pPr>
      <w:r w:rsidRPr="00BE196D">
        <w:rPr>
          <w:lang w:val="en-IN"/>
        </w:rPr>
        <w:t xml:space="preserve">We are thinking </w:t>
      </w:r>
      <w:r>
        <w:rPr>
          <w:lang w:val="en-IN"/>
        </w:rPr>
        <w:t>to explore</w:t>
      </w:r>
      <w:r w:rsidRPr="00BE196D">
        <w:rPr>
          <w:lang w:val="en-IN"/>
        </w:rPr>
        <w:t xml:space="preserve"> </w:t>
      </w:r>
      <w:proofErr w:type="spellStart"/>
      <w:r w:rsidR="00A347DE">
        <w:rPr>
          <w:lang w:val="en-IN"/>
        </w:rPr>
        <w:t>P</w:t>
      </w:r>
      <w:bookmarkStart w:id="0" w:name="_GoBack"/>
      <w:bookmarkEnd w:id="0"/>
      <w:r w:rsidRPr="00BE196D">
        <w:rPr>
          <w:lang w:val="en-IN"/>
        </w:rPr>
        <w:t>yTorch</w:t>
      </w:r>
      <w:proofErr w:type="spellEnd"/>
      <w:r>
        <w:rPr>
          <w:lang w:val="en-IN"/>
        </w:rPr>
        <w:t>.</w:t>
      </w:r>
    </w:p>
    <w:p w14:paraId="57DAADB4" w14:textId="7B46AD80" w:rsidR="00BE196D" w:rsidRPr="00BE196D" w:rsidRDefault="00BE196D" w:rsidP="00A347DE">
      <w:pPr>
        <w:ind w:firstLine="0"/>
      </w:pPr>
    </w:p>
    <w:sectPr w:rsidR="00BE196D" w:rsidRPr="00BE196D">
      <w:headerReference w:type="default" r:id="rId28"/>
      <w:headerReference w:type="first" r:id="rId2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ED9C8" w14:textId="77777777" w:rsidR="009D2283" w:rsidRDefault="009D2283">
      <w:pPr>
        <w:spacing w:line="240" w:lineRule="auto"/>
      </w:pPr>
      <w:r>
        <w:separator/>
      </w:r>
    </w:p>
    <w:p w14:paraId="0695B06A" w14:textId="77777777" w:rsidR="009D2283" w:rsidRDefault="009D2283"/>
  </w:endnote>
  <w:endnote w:type="continuationSeparator" w:id="0">
    <w:p w14:paraId="337A0B94" w14:textId="77777777" w:rsidR="009D2283" w:rsidRDefault="009D2283">
      <w:pPr>
        <w:spacing w:line="240" w:lineRule="auto"/>
      </w:pPr>
      <w:r>
        <w:continuationSeparator/>
      </w:r>
    </w:p>
    <w:p w14:paraId="6C1B0135" w14:textId="77777777" w:rsidR="009D2283" w:rsidRDefault="009D22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A9D23" w14:textId="77777777" w:rsidR="009D2283" w:rsidRDefault="009D2283">
      <w:pPr>
        <w:spacing w:line="240" w:lineRule="auto"/>
      </w:pPr>
      <w:r>
        <w:separator/>
      </w:r>
    </w:p>
    <w:p w14:paraId="438B0921" w14:textId="77777777" w:rsidR="009D2283" w:rsidRDefault="009D2283"/>
  </w:footnote>
  <w:footnote w:type="continuationSeparator" w:id="0">
    <w:p w14:paraId="771EE302" w14:textId="77777777" w:rsidR="009D2283" w:rsidRDefault="009D2283">
      <w:pPr>
        <w:spacing w:line="240" w:lineRule="auto"/>
      </w:pPr>
      <w:r>
        <w:continuationSeparator/>
      </w:r>
    </w:p>
    <w:p w14:paraId="76F7B145" w14:textId="77777777" w:rsidR="009D2283" w:rsidRDefault="009D22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5D2B7" w14:textId="77777777" w:rsidR="00E81978" w:rsidRDefault="009D2283">
    <w:pPr>
      <w:pStyle w:val="Header"/>
    </w:pPr>
    <w:sdt>
      <w:sdtPr>
        <w:rPr>
          <w:rStyle w:val="Strong"/>
        </w:rPr>
        <w:alias w:val="Running head"/>
        <w:tag w:val=""/>
        <w:id w:val="-1890174171"/>
        <w:placeholder>
          <w:docPart w:val="A8111D2730AF48E0BCD6D2955BCDDD8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86E4C">
          <w:rPr>
            <w:rStyle w:val="Strong"/>
            <w:lang w:val="en-IN"/>
          </w:rPr>
          <w:t>Tweet Sentiment Extraction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E967F7">
      <w:rPr>
        <w:rStyle w:val="Strong"/>
        <w:noProof/>
      </w:rPr>
      <w:t>7</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4357E" w14:textId="77777777" w:rsidR="00E81978" w:rsidRDefault="009D2283">
    <w:pPr>
      <w:pStyle w:val="Header"/>
      <w:rPr>
        <w:rStyle w:val="Strong"/>
      </w:rPr>
    </w:pPr>
    <w:sdt>
      <w:sdtPr>
        <w:rPr>
          <w:rStyle w:val="Strong"/>
        </w:rPr>
        <w:alias w:val="Running head"/>
        <w:tag w:val=""/>
        <w:id w:val="1368336307"/>
        <w:placeholder>
          <w:docPart w:val="E85EE64DA6364F599A27410F0D84906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86E4C">
          <w:rPr>
            <w:rStyle w:val="Strong"/>
          </w:rPr>
          <w:t>Tweet Sentiment Extraction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9287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703D8D"/>
    <w:multiLevelType w:val="hybridMultilevel"/>
    <w:tmpl w:val="FE7CA5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81E146B"/>
    <w:multiLevelType w:val="multilevel"/>
    <w:tmpl w:val="0DA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071F"/>
    <w:multiLevelType w:val="hybridMultilevel"/>
    <w:tmpl w:val="E0E69156"/>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68766C"/>
    <w:multiLevelType w:val="hybridMultilevel"/>
    <w:tmpl w:val="CF0CB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5C5A5D"/>
    <w:multiLevelType w:val="hybridMultilevel"/>
    <w:tmpl w:val="C09A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180572"/>
    <w:multiLevelType w:val="multilevel"/>
    <w:tmpl w:val="4DE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46BDF"/>
    <w:multiLevelType w:val="hybridMultilevel"/>
    <w:tmpl w:val="4642A4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6207282"/>
    <w:multiLevelType w:val="multilevel"/>
    <w:tmpl w:val="7B6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78631F"/>
    <w:multiLevelType w:val="multilevel"/>
    <w:tmpl w:val="B0A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11922E3"/>
    <w:multiLevelType w:val="hybridMultilevel"/>
    <w:tmpl w:val="4E50E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2656F72"/>
    <w:multiLevelType w:val="hybridMultilevel"/>
    <w:tmpl w:val="586A4A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2C0853"/>
    <w:multiLevelType w:val="hybridMultilevel"/>
    <w:tmpl w:val="0986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006F79"/>
    <w:multiLevelType w:val="hybridMultilevel"/>
    <w:tmpl w:val="8FEA9B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4"/>
  </w:num>
  <w:num w:numId="13">
    <w:abstractNumId w:val="19"/>
  </w:num>
  <w:num w:numId="14">
    <w:abstractNumId w:val="18"/>
  </w:num>
  <w:num w:numId="15">
    <w:abstractNumId w:val="21"/>
  </w:num>
  <w:num w:numId="16">
    <w:abstractNumId w:val="23"/>
  </w:num>
  <w:num w:numId="17">
    <w:abstractNumId w:val="12"/>
  </w:num>
  <w:num w:numId="18">
    <w:abstractNumId w:val="16"/>
  </w:num>
  <w:num w:numId="19">
    <w:abstractNumId w:val="20"/>
  </w:num>
  <w:num w:numId="20">
    <w:abstractNumId w:val="15"/>
  </w:num>
  <w:num w:numId="21">
    <w:abstractNumId w:val="17"/>
  </w:num>
  <w:num w:numId="22">
    <w:abstractNumId w:val="11"/>
  </w:num>
  <w:num w:numId="23">
    <w:abstractNumId w:val="13"/>
  </w:num>
  <w:num w:numId="24">
    <w:abstractNumId w:val="14"/>
  </w:num>
  <w:num w:numId="25">
    <w:abstractNumId w:val="22"/>
  </w:num>
  <w:num w:numId="26">
    <w:abstractNumId w:val="26"/>
  </w:num>
  <w:num w:numId="27">
    <w:abstractNumId w:val="1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IN" w:vendorID="64" w:dllVersion="6" w:nlCheck="1" w:checkStyle="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E4C"/>
    <w:rsid w:val="00062350"/>
    <w:rsid w:val="000A678B"/>
    <w:rsid w:val="000D0E78"/>
    <w:rsid w:val="000D3F41"/>
    <w:rsid w:val="000E55AE"/>
    <w:rsid w:val="000F5FBC"/>
    <w:rsid w:val="00186E4C"/>
    <w:rsid w:val="002E5715"/>
    <w:rsid w:val="00303D2D"/>
    <w:rsid w:val="00307715"/>
    <w:rsid w:val="00355DCA"/>
    <w:rsid w:val="004A7EDF"/>
    <w:rsid w:val="004F3121"/>
    <w:rsid w:val="00551A02"/>
    <w:rsid w:val="005534FA"/>
    <w:rsid w:val="005D3A03"/>
    <w:rsid w:val="00657C06"/>
    <w:rsid w:val="008002C0"/>
    <w:rsid w:val="008C5323"/>
    <w:rsid w:val="008C60EE"/>
    <w:rsid w:val="009010B0"/>
    <w:rsid w:val="009A6A3B"/>
    <w:rsid w:val="009D2283"/>
    <w:rsid w:val="00A347DE"/>
    <w:rsid w:val="00A90E4C"/>
    <w:rsid w:val="00A92871"/>
    <w:rsid w:val="00B54046"/>
    <w:rsid w:val="00B823AA"/>
    <w:rsid w:val="00B92225"/>
    <w:rsid w:val="00BA45DB"/>
    <w:rsid w:val="00BE196D"/>
    <w:rsid w:val="00BF4184"/>
    <w:rsid w:val="00C0601E"/>
    <w:rsid w:val="00C31D30"/>
    <w:rsid w:val="00CD6E39"/>
    <w:rsid w:val="00CF6E91"/>
    <w:rsid w:val="00D85B68"/>
    <w:rsid w:val="00E6004D"/>
    <w:rsid w:val="00E81978"/>
    <w:rsid w:val="00E967F7"/>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92D1A"/>
  <w15:chartTrackingRefBased/>
  <w15:docId w15:val="{1F1B5D83-A949-4909-8318-4D4A4144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A7ED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071500">
      <w:bodyDiv w:val="1"/>
      <w:marLeft w:val="0"/>
      <w:marRight w:val="0"/>
      <w:marTop w:val="0"/>
      <w:marBottom w:val="0"/>
      <w:divBdr>
        <w:top w:val="none" w:sz="0" w:space="0" w:color="auto"/>
        <w:left w:val="none" w:sz="0" w:space="0" w:color="auto"/>
        <w:bottom w:val="none" w:sz="0" w:space="0" w:color="auto"/>
        <w:right w:val="none" w:sz="0" w:space="0" w:color="auto"/>
      </w:divBdr>
    </w:div>
    <w:div w:id="19276737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968281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6367867">
      <w:bodyDiv w:val="1"/>
      <w:marLeft w:val="0"/>
      <w:marRight w:val="0"/>
      <w:marTop w:val="0"/>
      <w:marBottom w:val="0"/>
      <w:divBdr>
        <w:top w:val="none" w:sz="0" w:space="0" w:color="auto"/>
        <w:left w:val="none" w:sz="0" w:space="0" w:color="auto"/>
        <w:bottom w:val="none" w:sz="0" w:space="0" w:color="auto"/>
        <w:right w:val="none" w:sz="0" w:space="0" w:color="auto"/>
      </w:divBdr>
    </w:div>
    <w:div w:id="9067202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65921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57624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330309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064948">
      <w:bodyDiv w:val="1"/>
      <w:marLeft w:val="0"/>
      <w:marRight w:val="0"/>
      <w:marTop w:val="0"/>
      <w:marBottom w:val="0"/>
      <w:divBdr>
        <w:top w:val="none" w:sz="0" w:space="0" w:color="auto"/>
        <w:left w:val="none" w:sz="0" w:space="0" w:color="auto"/>
        <w:bottom w:val="none" w:sz="0" w:space="0" w:color="auto"/>
        <w:right w:val="none" w:sz="0" w:space="0" w:color="auto"/>
      </w:divBdr>
    </w:div>
    <w:div w:id="188096692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9130995">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a-practitioners-guide-to-natural-language-processing-part-i-processing-understanding-text-9f4abfd13e72" TargetMode="External"/><Relationship Id="rId18" Type="http://schemas.openxmlformats.org/officeDocument/2006/relationships/hyperlink" Target="https://github.com/dipanjanS/practical-machine-learning-with-python/tree/master/bonus%20content/nlp%20proven%20approach" TargetMode="External"/><Relationship Id="rId26" Type="http://schemas.openxmlformats.org/officeDocument/2006/relationships/hyperlink" Target="https://towardsdatascience.com/light-on-math-ml-intuitive-guide-to-understanding-glove-embeddings-b13b4f19c010" TargetMode="External"/><Relationship Id="rId3" Type="http://schemas.openxmlformats.org/officeDocument/2006/relationships/numbering" Target="numbering.xml"/><Relationship Id="rId21" Type="http://schemas.openxmlformats.org/officeDocument/2006/relationships/hyperlink" Target="https://arxiv.org/pdf/1810.04805.pdf" TargetMode="External"/><Relationship Id="rId7" Type="http://schemas.openxmlformats.org/officeDocument/2006/relationships/footnotes" Target="footnotes.xml"/><Relationship Id="rId12" Type="http://schemas.openxmlformats.org/officeDocument/2006/relationships/hyperlink" Target="https://heartbeat.fritz.ai/the-7-nlp-techniques-that-will-change-how-you-communicate-in-the-future-part-i-f0114b2f0497" TargetMode="External"/><Relationship Id="rId17" Type="http://schemas.openxmlformats.org/officeDocument/2006/relationships/hyperlink" Target="https://towardsdatascience.com/light-on-math-ml-intuitive-guide-to-understanding-glove-embeddings-b13b4f19c010" TargetMode="External"/><Relationship Id="rId25" Type="http://schemas.openxmlformats.org/officeDocument/2006/relationships/hyperlink" Target="https://www.rexegg.com/regex-quickstart.html" TargetMode="External"/><Relationship Id="rId2" Type="http://schemas.openxmlformats.org/officeDocument/2006/relationships/customXml" Target="../customXml/item2.xml"/><Relationship Id="rId16" Type="http://schemas.openxmlformats.org/officeDocument/2006/relationships/hyperlink" Target="https://towardsdatascience.com/beyond-word-embeddings-part-2-word-vectors-nlp-modeling-from-bow-to-bert-4ebd4711d0ec" TargetMode="External"/><Relationship Id="rId20" Type="http://schemas.openxmlformats.org/officeDocument/2006/relationships/hyperlink" Target="https://towardsdatascience.com/bert-explained-state-of-the-art-language-model-for-nlp-f8b21a9b627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your-guide-to-natural-language-processing-nlp-48ea2511f6e1" TargetMode="External"/><Relationship Id="rId24" Type="http://schemas.openxmlformats.org/officeDocument/2006/relationships/hyperlink" Target="https://towardsdatascience.com/a-comprehensive-guide-to-convolutional-neural-networks-the-eli5-way-3bd2b1164a53"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owardsdatascience.com/word-embeddings-for-nlp-5b72991e01d4" TargetMode="External"/><Relationship Id="rId23" Type="http://schemas.openxmlformats.org/officeDocument/2006/relationships/hyperlink" Target="https://algorithmia.com/blog/introduction-sentiment-analysis" TargetMode="External"/><Relationship Id="rId28" Type="http://schemas.openxmlformats.org/officeDocument/2006/relationships/header" Target="header1.xml"/><Relationship Id="rId10" Type="http://schemas.openxmlformats.org/officeDocument/2006/relationships/hyperlink" Target="https://www.kaggle.com/c/tweet-sentiment-extraction" TargetMode="External"/><Relationship Id="rId19" Type="http://schemas.openxmlformats.org/officeDocument/2006/relationships/hyperlink" Target="https://github.com/joshzwiebel/Tweet-Sentiment-Extraction/blob/master/tweet_sentiment_extraction/Exploration/exploration.ipynb"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kaggle.com/c/tweet-sentiment-extraction" TargetMode="External"/><Relationship Id="rId14" Type="http://schemas.openxmlformats.org/officeDocument/2006/relationships/hyperlink" Target="https://medium.com/@ageitgey/natural-language-processing-is-fun-9a0bff37854e" TargetMode="External"/><Relationship Id="rId22" Type="http://schemas.openxmlformats.org/officeDocument/2006/relationships/hyperlink" Target="https://www.kaggle.com/mohannksr/tensorflow-roberta-cnn-head-lb-v2" TargetMode="External"/><Relationship Id="rId27" Type="http://schemas.openxmlformats.org/officeDocument/2006/relationships/hyperlink" Target="https://www.kaggle.com/akashkr/tensorflow-tutoria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rab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23E768DCC64B0B86236CD426E408E7"/>
        <w:category>
          <w:name w:val="General"/>
          <w:gallery w:val="placeholder"/>
        </w:category>
        <w:types>
          <w:type w:val="bbPlcHdr"/>
        </w:types>
        <w:behaviors>
          <w:behavior w:val="content"/>
        </w:behaviors>
        <w:guid w:val="{D4A799B8-9891-477B-9CAC-9D50F40411BF}"/>
      </w:docPartPr>
      <w:docPartBody>
        <w:p w:rsidR="007A509D" w:rsidRDefault="00737184">
          <w:pPr>
            <w:pStyle w:val="6623E768DCC64B0B86236CD426E408E7"/>
          </w:pPr>
          <w:r>
            <w:t>[Title Here, up to 12 Words, on One to Two Lines]</w:t>
          </w:r>
        </w:p>
      </w:docPartBody>
    </w:docPart>
    <w:docPart>
      <w:docPartPr>
        <w:name w:val="8DC095E6C9A44EFA9D6C001E9EBFB628"/>
        <w:category>
          <w:name w:val="General"/>
          <w:gallery w:val="placeholder"/>
        </w:category>
        <w:types>
          <w:type w:val="bbPlcHdr"/>
        </w:types>
        <w:behaviors>
          <w:behavior w:val="content"/>
        </w:behaviors>
        <w:guid w:val="{F71D9330-CDE7-4953-B31C-07BB32D5CA96}"/>
      </w:docPartPr>
      <w:docPartBody>
        <w:p w:rsidR="007A509D" w:rsidRDefault="00737184">
          <w:pPr>
            <w:pStyle w:val="8DC095E6C9A44EFA9D6C001E9EBFB628"/>
          </w:pPr>
          <w:r>
            <w:t>Abstract</w:t>
          </w:r>
        </w:p>
      </w:docPartBody>
    </w:docPart>
    <w:docPart>
      <w:docPartPr>
        <w:name w:val="63C86562F94E4DADA900AC6219529888"/>
        <w:category>
          <w:name w:val="General"/>
          <w:gallery w:val="placeholder"/>
        </w:category>
        <w:types>
          <w:type w:val="bbPlcHdr"/>
        </w:types>
        <w:behaviors>
          <w:behavior w:val="content"/>
        </w:behaviors>
        <w:guid w:val="{CEB121EB-D948-4054-81FC-9EEF934C154D}"/>
      </w:docPartPr>
      <w:docPartBody>
        <w:p w:rsidR="007A509D" w:rsidRDefault="00737184">
          <w:pPr>
            <w:pStyle w:val="63C86562F94E4DADA900AC6219529888"/>
          </w:pPr>
          <w:r>
            <w:t>[Title Here, up to 12 Words, on One to Two Lines]</w:t>
          </w:r>
        </w:p>
      </w:docPartBody>
    </w:docPart>
    <w:docPart>
      <w:docPartPr>
        <w:name w:val="A8111D2730AF48E0BCD6D2955BCDDD80"/>
        <w:category>
          <w:name w:val="General"/>
          <w:gallery w:val="placeholder"/>
        </w:category>
        <w:types>
          <w:type w:val="bbPlcHdr"/>
        </w:types>
        <w:behaviors>
          <w:behavior w:val="content"/>
        </w:behaviors>
        <w:guid w:val="{90C2D0CF-B117-4392-869E-A1743397A212}"/>
      </w:docPartPr>
      <w:docPartBody>
        <w:p w:rsidR="007A509D" w:rsidRDefault="00737184">
          <w:pPr>
            <w:pStyle w:val="A8111D2730AF48E0BCD6D2955BCDDD80"/>
          </w:pPr>
          <w:r w:rsidRPr="005D3A03">
            <w:t>Figures title:</w:t>
          </w:r>
        </w:p>
      </w:docPartBody>
    </w:docPart>
    <w:docPart>
      <w:docPartPr>
        <w:name w:val="E85EE64DA6364F599A27410F0D84906F"/>
        <w:category>
          <w:name w:val="General"/>
          <w:gallery w:val="placeholder"/>
        </w:category>
        <w:types>
          <w:type w:val="bbPlcHdr"/>
        </w:types>
        <w:behaviors>
          <w:behavior w:val="content"/>
        </w:behaviors>
        <w:guid w:val="{886A59C9-066A-431D-B1ED-47805EFB14B5}"/>
      </w:docPartPr>
      <w:docPartBody>
        <w:p w:rsidR="007A509D" w:rsidRDefault="00737184">
          <w:pPr>
            <w:pStyle w:val="E85EE64DA6364F599A27410F0D84906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3A3"/>
    <w:rsid w:val="00091BC4"/>
    <w:rsid w:val="003647F6"/>
    <w:rsid w:val="00737184"/>
    <w:rsid w:val="007A509D"/>
    <w:rsid w:val="00F31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23E768DCC64B0B86236CD426E408E7">
    <w:name w:val="6623E768DCC64B0B86236CD426E408E7"/>
  </w:style>
  <w:style w:type="paragraph" w:customStyle="1" w:styleId="817B6AD920C741E5A53AA4F0998A74A4">
    <w:name w:val="817B6AD920C741E5A53AA4F0998A74A4"/>
  </w:style>
  <w:style w:type="paragraph" w:customStyle="1" w:styleId="A8C9888322C4412AAB649D45C26D6154">
    <w:name w:val="A8C9888322C4412AAB649D45C26D6154"/>
  </w:style>
  <w:style w:type="paragraph" w:customStyle="1" w:styleId="290FA394FCC34A48B92ED62F12DDD841">
    <w:name w:val="290FA394FCC34A48B92ED62F12DDD841"/>
  </w:style>
  <w:style w:type="paragraph" w:customStyle="1" w:styleId="A5C296213C7F4D8FA93EB0DE3E183B8C">
    <w:name w:val="A5C296213C7F4D8FA93EB0DE3E183B8C"/>
  </w:style>
  <w:style w:type="paragraph" w:customStyle="1" w:styleId="8DC095E6C9A44EFA9D6C001E9EBFB628">
    <w:name w:val="8DC095E6C9A44EFA9D6C001E9EBFB628"/>
  </w:style>
  <w:style w:type="character" w:styleId="Emphasis">
    <w:name w:val="Emphasis"/>
    <w:basedOn w:val="DefaultParagraphFont"/>
    <w:uiPriority w:val="4"/>
    <w:unhideWhenUsed/>
    <w:qFormat/>
    <w:rPr>
      <w:i/>
      <w:iCs/>
    </w:rPr>
  </w:style>
  <w:style w:type="paragraph" w:customStyle="1" w:styleId="81E78C81E3344993B1DEFDB3E305D6E0">
    <w:name w:val="81E78C81E3344993B1DEFDB3E305D6E0"/>
  </w:style>
  <w:style w:type="paragraph" w:customStyle="1" w:styleId="C4EBBE9B6C1E4451A11BB4BE081E8935">
    <w:name w:val="C4EBBE9B6C1E4451A11BB4BE081E8935"/>
  </w:style>
  <w:style w:type="paragraph" w:customStyle="1" w:styleId="63C86562F94E4DADA900AC6219529888">
    <w:name w:val="63C86562F94E4DADA900AC6219529888"/>
  </w:style>
  <w:style w:type="paragraph" w:customStyle="1" w:styleId="6EB0C4C895554C42B9E8835EE2D841A5">
    <w:name w:val="6EB0C4C895554C42B9E8835EE2D841A5"/>
  </w:style>
  <w:style w:type="paragraph" w:customStyle="1" w:styleId="12F0939AF08D4F7BADBDB99C81A98037">
    <w:name w:val="12F0939AF08D4F7BADBDB99C81A98037"/>
  </w:style>
  <w:style w:type="paragraph" w:customStyle="1" w:styleId="E67274093DFD4A20A52D010BC6E60C52">
    <w:name w:val="E67274093DFD4A20A52D010BC6E60C52"/>
  </w:style>
  <w:style w:type="paragraph" w:customStyle="1" w:styleId="D8836362673F4DABBF9560F9BCE677CE">
    <w:name w:val="D8836362673F4DABBF9560F9BCE677CE"/>
  </w:style>
  <w:style w:type="paragraph" w:customStyle="1" w:styleId="61A8F7AB09B34E6293C7575BB432A025">
    <w:name w:val="61A8F7AB09B34E6293C7575BB432A025"/>
  </w:style>
  <w:style w:type="paragraph" w:customStyle="1" w:styleId="B40A00C330534A4DAD6805155AB3BFB4">
    <w:name w:val="B40A00C330534A4DAD6805155AB3BFB4"/>
  </w:style>
  <w:style w:type="paragraph" w:customStyle="1" w:styleId="77593D46D26F414F925C77445B3D02E1">
    <w:name w:val="77593D46D26F414F925C77445B3D02E1"/>
  </w:style>
  <w:style w:type="paragraph" w:customStyle="1" w:styleId="E79B5A8A7100408E869FE5DD53301D59">
    <w:name w:val="E79B5A8A7100408E869FE5DD53301D59"/>
  </w:style>
  <w:style w:type="paragraph" w:customStyle="1" w:styleId="A71710777C244EC88C5B0B74A56E441B">
    <w:name w:val="A71710777C244EC88C5B0B74A56E441B"/>
  </w:style>
  <w:style w:type="paragraph" w:customStyle="1" w:styleId="421582E2513740D59DC7143C6D824B43">
    <w:name w:val="421582E2513740D59DC7143C6D824B43"/>
  </w:style>
  <w:style w:type="paragraph" w:customStyle="1" w:styleId="D99EA8B98BAF4C3C951A52BC2C061D99">
    <w:name w:val="D99EA8B98BAF4C3C951A52BC2C061D99"/>
  </w:style>
  <w:style w:type="paragraph" w:customStyle="1" w:styleId="19CE1092BCEF42B68B45535F9769ED70">
    <w:name w:val="19CE1092BCEF42B68B45535F9769ED70"/>
  </w:style>
  <w:style w:type="paragraph" w:customStyle="1" w:styleId="FAB407A5ED8242BB9364492281D9CA36">
    <w:name w:val="FAB407A5ED8242BB9364492281D9CA36"/>
  </w:style>
  <w:style w:type="paragraph" w:customStyle="1" w:styleId="ADCC2BD9FBF44901836E172CE34B6167">
    <w:name w:val="ADCC2BD9FBF44901836E172CE34B6167"/>
  </w:style>
  <w:style w:type="paragraph" w:customStyle="1" w:styleId="7355CB208E904A0D9D5D395298472B7E">
    <w:name w:val="7355CB208E904A0D9D5D395298472B7E"/>
  </w:style>
  <w:style w:type="paragraph" w:customStyle="1" w:styleId="B032007D9611459D8681E89A676E1A28">
    <w:name w:val="B032007D9611459D8681E89A676E1A28"/>
  </w:style>
  <w:style w:type="paragraph" w:customStyle="1" w:styleId="1AE798BFA0B146A68C299FEED482B4A3">
    <w:name w:val="1AE798BFA0B146A68C299FEED482B4A3"/>
  </w:style>
  <w:style w:type="paragraph" w:customStyle="1" w:styleId="74A52623530249658EEF8F85404EB39F">
    <w:name w:val="74A52623530249658EEF8F85404EB39F"/>
  </w:style>
  <w:style w:type="paragraph" w:customStyle="1" w:styleId="B019CE5FF33540D7968979C9A08F0B99">
    <w:name w:val="B019CE5FF33540D7968979C9A08F0B99"/>
  </w:style>
  <w:style w:type="paragraph" w:customStyle="1" w:styleId="837D65A747A74B70A6F24D89377E984A">
    <w:name w:val="837D65A747A74B70A6F24D89377E984A"/>
  </w:style>
  <w:style w:type="paragraph" w:customStyle="1" w:styleId="0CAD0AB10A974326B6C3DBB1EF278FFB">
    <w:name w:val="0CAD0AB10A974326B6C3DBB1EF278FFB"/>
  </w:style>
  <w:style w:type="paragraph" w:customStyle="1" w:styleId="68962CB84EAC4C5E8ABBE96675C1C46A">
    <w:name w:val="68962CB84EAC4C5E8ABBE96675C1C46A"/>
  </w:style>
  <w:style w:type="paragraph" w:customStyle="1" w:styleId="205F065BAE9E4A539CFC30B720472E68">
    <w:name w:val="205F065BAE9E4A539CFC30B720472E68"/>
  </w:style>
  <w:style w:type="paragraph" w:customStyle="1" w:styleId="5B8F2503B74C487B9B736577E66AF698">
    <w:name w:val="5B8F2503B74C487B9B736577E66AF698"/>
  </w:style>
  <w:style w:type="paragraph" w:customStyle="1" w:styleId="83E934AB893A474A803335F38DB8A91C">
    <w:name w:val="83E934AB893A474A803335F38DB8A91C"/>
  </w:style>
  <w:style w:type="paragraph" w:customStyle="1" w:styleId="34A48AF51B8547308EB0B43A61B94C1E">
    <w:name w:val="34A48AF51B8547308EB0B43A61B94C1E"/>
  </w:style>
  <w:style w:type="paragraph" w:customStyle="1" w:styleId="8D278AA251084879BFC18AD757129F85">
    <w:name w:val="8D278AA251084879BFC18AD757129F85"/>
  </w:style>
  <w:style w:type="paragraph" w:customStyle="1" w:styleId="A412175E524A4B35881E9DADC25E345C">
    <w:name w:val="A412175E524A4B35881E9DADC25E345C"/>
  </w:style>
  <w:style w:type="paragraph" w:customStyle="1" w:styleId="3CCC854ECEE54F4D97728029187EE457">
    <w:name w:val="3CCC854ECEE54F4D97728029187EE457"/>
  </w:style>
  <w:style w:type="paragraph" w:customStyle="1" w:styleId="9FED588EA385444DBA3F7F20F5A8C972">
    <w:name w:val="9FED588EA385444DBA3F7F20F5A8C972"/>
  </w:style>
  <w:style w:type="paragraph" w:customStyle="1" w:styleId="8A796E5C6ABB474991599052A74B12A5">
    <w:name w:val="8A796E5C6ABB474991599052A74B12A5"/>
  </w:style>
  <w:style w:type="paragraph" w:customStyle="1" w:styleId="5A3E5681BD084B4F9F2F4119AC6E9F11">
    <w:name w:val="5A3E5681BD084B4F9F2F4119AC6E9F11"/>
  </w:style>
  <w:style w:type="paragraph" w:customStyle="1" w:styleId="9A0233D80E614619AC63B00F8C7E3527">
    <w:name w:val="9A0233D80E614619AC63B00F8C7E3527"/>
  </w:style>
  <w:style w:type="paragraph" w:customStyle="1" w:styleId="76AFA0A834654B32B4809ADAD68D6ADE">
    <w:name w:val="76AFA0A834654B32B4809ADAD68D6ADE"/>
  </w:style>
  <w:style w:type="paragraph" w:customStyle="1" w:styleId="B732FAF3C9A244AAA0280BB0F5AC9669">
    <w:name w:val="B732FAF3C9A244AAA0280BB0F5AC9669"/>
  </w:style>
  <w:style w:type="paragraph" w:customStyle="1" w:styleId="D51BA3160DF249ED8F9C4F594130C97C">
    <w:name w:val="D51BA3160DF249ED8F9C4F594130C97C"/>
  </w:style>
  <w:style w:type="paragraph" w:customStyle="1" w:styleId="A7CA40BB581B4BA7A4971553DD906BA1">
    <w:name w:val="A7CA40BB581B4BA7A4971553DD906BA1"/>
  </w:style>
  <w:style w:type="paragraph" w:customStyle="1" w:styleId="7633E20646F8407883C00D5723CDD884">
    <w:name w:val="7633E20646F8407883C00D5723CDD884"/>
  </w:style>
  <w:style w:type="paragraph" w:customStyle="1" w:styleId="FE6805BD23D0426691319FFAC9D950F0">
    <w:name w:val="FE6805BD23D0426691319FFAC9D950F0"/>
  </w:style>
  <w:style w:type="paragraph" w:customStyle="1" w:styleId="E8F925B13EFB4B71A40785CE9CEB9C3F">
    <w:name w:val="E8F925B13EFB4B71A40785CE9CEB9C3F"/>
  </w:style>
  <w:style w:type="paragraph" w:customStyle="1" w:styleId="67560BD238244621AEF94704325972E7">
    <w:name w:val="67560BD238244621AEF94704325972E7"/>
  </w:style>
  <w:style w:type="paragraph" w:customStyle="1" w:styleId="974784AEBA6042EFACF39E0EB2CDF378">
    <w:name w:val="974784AEBA6042EFACF39E0EB2CDF378"/>
  </w:style>
  <w:style w:type="paragraph" w:customStyle="1" w:styleId="BE1F1ABB65AC48AF8732F3CB41CEAA35">
    <w:name w:val="BE1F1ABB65AC48AF8732F3CB41CEAA35"/>
  </w:style>
  <w:style w:type="paragraph" w:customStyle="1" w:styleId="D377BA9B65D7487CBDBE4D845D974059">
    <w:name w:val="D377BA9B65D7487CBDBE4D845D974059"/>
  </w:style>
  <w:style w:type="paragraph" w:customStyle="1" w:styleId="78CA0CD3A216423BA26075D69829850F">
    <w:name w:val="78CA0CD3A216423BA26075D69829850F"/>
  </w:style>
  <w:style w:type="paragraph" w:customStyle="1" w:styleId="9474CFF6818142438D5CB05F0863AF73">
    <w:name w:val="9474CFF6818142438D5CB05F0863AF73"/>
  </w:style>
  <w:style w:type="paragraph" w:customStyle="1" w:styleId="333DAF52060F415BB97DC12891DFFF16">
    <w:name w:val="333DAF52060F415BB97DC12891DFFF16"/>
  </w:style>
  <w:style w:type="paragraph" w:customStyle="1" w:styleId="748017DCDA4D4E81ACDA6250600857A5">
    <w:name w:val="748017DCDA4D4E81ACDA6250600857A5"/>
  </w:style>
  <w:style w:type="paragraph" w:customStyle="1" w:styleId="196C10D84058442C9B02326629A47ACF">
    <w:name w:val="196C10D84058442C9B02326629A47ACF"/>
  </w:style>
  <w:style w:type="paragraph" w:customStyle="1" w:styleId="DD8083F9D49246E9BCC364A0B548FF12">
    <w:name w:val="DD8083F9D49246E9BCC364A0B548FF12"/>
  </w:style>
  <w:style w:type="paragraph" w:customStyle="1" w:styleId="21CAB244413C459F95F4397C3231ED05">
    <w:name w:val="21CAB244413C459F95F4397C3231ED05"/>
  </w:style>
  <w:style w:type="paragraph" w:customStyle="1" w:styleId="088CC4DA300B42E694F56DCC24AF012C">
    <w:name w:val="088CC4DA300B42E694F56DCC24AF012C"/>
  </w:style>
  <w:style w:type="paragraph" w:customStyle="1" w:styleId="A8111D2730AF48E0BCD6D2955BCDDD80">
    <w:name w:val="A8111D2730AF48E0BCD6D2955BCDDD80"/>
  </w:style>
  <w:style w:type="paragraph" w:customStyle="1" w:styleId="E85EE64DA6364F599A27410F0D84906F">
    <w:name w:val="E85EE64DA6364F599A27410F0D84906F"/>
  </w:style>
  <w:style w:type="paragraph" w:customStyle="1" w:styleId="5A58E7A3965F4E0B818C2DB01038D969">
    <w:name w:val="5A58E7A3965F4E0B818C2DB01038D969"/>
    <w:rsid w:val="00F313A3"/>
  </w:style>
  <w:style w:type="paragraph" w:customStyle="1" w:styleId="9D0EEBEFE163411A94F80FE72647054C">
    <w:name w:val="9D0EEBEFE163411A94F80FE72647054C"/>
    <w:rsid w:val="00F313A3"/>
  </w:style>
  <w:style w:type="paragraph" w:customStyle="1" w:styleId="B5A0AFD249B847E3AA84A2140A28C788">
    <w:name w:val="B5A0AFD249B847E3AA84A2140A28C788"/>
    <w:rsid w:val="00F313A3"/>
  </w:style>
  <w:style w:type="paragraph" w:customStyle="1" w:styleId="A62F6AD98F284FA88B65BFECD87DC614">
    <w:name w:val="A62F6AD98F284FA88B65BFECD87DC614"/>
    <w:rsid w:val="00F313A3"/>
  </w:style>
  <w:style w:type="paragraph" w:customStyle="1" w:styleId="EC22C07281C74495AFF88EF98CDBF88B">
    <w:name w:val="EC22C07281C74495AFF88EF98CDBF88B"/>
    <w:rsid w:val="00F313A3"/>
  </w:style>
  <w:style w:type="paragraph" w:customStyle="1" w:styleId="39B7E7211F2D4CA8AD20134891805DE2">
    <w:name w:val="39B7E7211F2D4CA8AD20134891805DE2"/>
    <w:rsid w:val="00F313A3"/>
  </w:style>
  <w:style w:type="paragraph" w:customStyle="1" w:styleId="2833F83132854374A8C270075386EEA3">
    <w:name w:val="2833F83132854374A8C270075386EEA3"/>
    <w:rsid w:val="00F313A3"/>
  </w:style>
  <w:style w:type="paragraph" w:customStyle="1" w:styleId="CE417C0F3C1F4A3D946CEDF94674C058">
    <w:name w:val="CE417C0F3C1F4A3D946CEDF94674C058"/>
    <w:rsid w:val="00F313A3"/>
  </w:style>
  <w:style w:type="paragraph" w:customStyle="1" w:styleId="DEE1CC1C05754EEC8B4541F28FA2B482">
    <w:name w:val="DEE1CC1C05754EEC8B4541F28FA2B482"/>
    <w:rsid w:val="00F313A3"/>
  </w:style>
  <w:style w:type="paragraph" w:customStyle="1" w:styleId="C221F12DBC55411B8FB61451BAA91910">
    <w:name w:val="C221F12DBC55411B8FB61451BAA91910"/>
    <w:rsid w:val="00F313A3"/>
  </w:style>
  <w:style w:type="paragraph" w:customStyle="1" w:styleId="339100E9DFEB41E48CEC7E05DC7D42E6">
    <w:name w:val="339100E9DFEB41E48CEC7E05DC7D42E6"/>
    <w:rsid w:val="00F313A3"/>
  </w:style>
  <w:style w:type="paragraph" w:customStyle="1" w:styleId="BBA1DB9641664AC8A74FFC99708DBAD8">
    <w:name w:val="BBA1DB9641664AC8A74FFC99708DBAD8"/>
    <w:rsid w:val="00F313A3"/>
  </w:style>
  <w:style w:type="paragraph" w:customStyle="1" w:styleId="99C8641D16884F9593E2C45E54EDB954">
    <w:name w:val="99C8641D16884F9593E2C45E54EDB954"/>
    <w:rsid w:val="00F313A3"/>
  </w:style>
  <w:style w:type="paragraph" w:customStyle="1" w:styleId="AE4CED984AF84F178F4EDF1B9BF02801">
    <w:name w:val="AE4CED984AF84F178F4EDF1B9BF02801"/>
    <w:rsid w:val="00F313A3"/>
  </w:style>
  <w:style w:type="paragraph" w:customStyle="1" w:styleId="CE636EBBAE124338AF74AD97EFB22756">
    <w:name w:val="CE636EBBAE124338AF74AD97EFB22756"/>
    <w:rsid w:val="00F313A3"/>
  </w:style>
  <w:style w:type="paragraph" w:customStyle="1" w:styleId="9E430068B824454BBB421F1236DAEAB8">
    <w:name w:val="9E430068B824454BBB421F1236DAEAB8"/>
    <w:rsid w:val="00F313A3"/>
  </w:style>
  <w:style w:type="paragraph" w:customStyle="1" w:styleId="ADBBC98FED9E456984C3513514154D08">
    <w:name w:val="ADBBC98FED9E456984C3513514154D08"/>
    <w:rsid w:val="00F313A3"/>
  </w:style>
  <w:style w:type="paragraph" w:customStyle="1" w:styleId="E7BA9687805A403EB2AC6C04E8AD67B1">
    <w:name w:val="E7BA9687805A403EB2AC6C04E8AD67B1"/>
    <w:rsid w:val="00F313A3"/>
  </w:style>
  <w:style w:type="paragraph" w:customStyle="1" w:styleId="9B7BDE926B254DD7B60E594D7F55B7F6">
    <w:name w:val="9B7BDE926B254DD7B60E594D7F55B7F6"/>
    <w:rsid w:val="00F313A3"/>
  </w:style>
  <w:style w:type="paragraph" w:customStyle="1" w:styleId="12FD43D950694D24923C1CEEBFE2A13E">
    <w:name w:val="12FD43D950694D24923C1CEEBFE2A13E"/>
    <w:rsid w:val="00F313A3"/>
  </w:style>
  <w:style w:type="paragraph" w:customStyle="1" w:styleId="13F69D0EF3684EA595443567E816C90D">
    <w:name w:val="13F69D0EF3684EA595443567E816C90D"/>
    <w:rsid w:val="00F313A3"/>
  </w:style>
  <w:style w:type="paragraph" w:customStyle="1" w:styleId="46E54C913C894C7CBD9AFEB4D9F4E9BF">
    <w:name w:val="46E54C913C894C7CBD9AFEB4D9F4E9BF"/>
    <w:rsid w:val="00F313A3"/>
  </w:style>
  <w:style w:type="paragraph" w:customStyle="1" w:styleId="B4B61A9001DA4745B74B1CC447B8D507">
    <w:name w:val="B4B61A9001DA4745B74B1CC447B8D507"/>
    <w:rsid w:val="00F313A3"/>
  </w:style>
  <w:style w:type="paragraph" w:customStyle="1" w:styleId="8B534A04183444C3B85E800937AF85BF">
    <w:name w:val="8B534A04183444C3B85E800937AF85BF"/>
    <w:rsid w:val="00F313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Tweet Sentiment Extraction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6030F-B381-425C-B3A5-C5F542DB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157</TotalTime>
  <Pages>7</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Tweet Sentiment Extraction</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Tweet Sentiment Extraction</dc:title>
  <dc:subject/>
  <dc:creator>Saurabh Gupta</dc:creator>
  <cp:keywords/>
  <dc:description/>
  <cp:lastModifiedBy>Sajal Goyal</cp:lastModifiedBy>
  <cp:revision>6</cp:revision>
  <dcterms:created xsi:type="dcterms:W3CDTF">2020-05-21T19:29:00Z</dcterms:created>
  <dcterms:modified xsi:type="dcterms:W3CDTF">2020-05-22T14:38:00Z</dcterms:modified>
</cp:coreProperties>
</file>